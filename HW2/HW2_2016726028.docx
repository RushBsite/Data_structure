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CFEE" w14:textId="580B493D" w:rsidR="00C6554A" w:rsidRPr="00DA341C" w:rsidRDefault="00230AB7" w:rsidP="00C6554A">
      <w:pPr>
        <w:pStyle w:val="aa"/>
      </w:pPr>
      <w:r w:rsidRPr="00230AB7">
        <w:drawing>
          <wp:inline distT="0" distB="0" distL="0" distR="0" wp14:anchorId="440581BA" wp14:editId="4FDAF46D">
            <wp:extent cx="5274310" cy="5092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D2CD" w14:textId="53AE96EB" w:rsidR="00C6554A" w:rsidRPr="00DA341C" w:rsidRDefault="00230AB7" w:rsidP="00C6554A">
      <w:pPr>
        <w:pStyle w:val="a7"/>
      </w:pPr>
      <w:r>
        <w:t>Data Structures 2020</w:t>
      </w:r>
    </w:p>
    <w:p w14:paraId="214CC72F" w14:textId="2D1D503F" w:rsidR="00C6554A" w:rsidRDefault="00230AB7" w:rsidP="00C6554A">
      <w:pPr>
        <w:pStyle w:val="a8"/>
      </w:pPr>
      <w:r>
        <w:t>HW2</w:t>
      </w:r>
    </w:p>
    <w:p w14:paraId="589C57E1" w14:textId="5A9E43FB" w:rsidR="00230AB7" w:rsidRPr="00DA341C" w:rsidRDefault="00230AB7" w:rsidP="00C6554A">
      <w:pPr>
        <w:pStyle w:val="a8"/>
      </w:pPr>
      <w:r>
        <w:rPr>
          <w:rFonts w:hint="eastAsia"/>
        </w:rPr>
        <w:t>2</w:t>
      </w:r>
      <w:r>
        <w:t>016726028</w:t>
      </w:r>
    </w:p>
    <w:p w14:paraId="19821F35" w14:textId="0A02EBD0" w:rsidR="00C6554A" w:rsidRPr="00DA341C" w:rsidRDefault="00230AB7" w:rsidP="00C6554A">
      <w:pPr>
        <w:pStyle w:val="a6"/>
      </w:pPr>
      <w:r>
        <w:rPr>
          <w:rFonts w:hint="eastAsia"/>
          <w:lang w:val="ko-KR" w:bidi="ko-KR"/>
        </w:rPr>
        <w:t>이민재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rFonts w:hint="eastAsia"/>
        </w:rPr>
        <w:t>자료구조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lang w:val="ko-KR" w:bidi="ko-KR"/>
        </w:rPr>
        <w:t>2020/</w:t>
      </w:r>
      <w:r>
        <w:t>11/09</w:t>
      </w:r>
      <w:r w:rsidR="00C6554A" w:rsidRPr="00DA341C">
        <w:rPr>
          <w:rFonts w:hint="eastAsia"/>
          <w:lang w:val="ko-KR" w:bidi="ko-KR"/>
        </w:rPr>
        <w:br w:type="page"/>
      </w:r>
    </w:p>
    <w:p w14:paraId="2FF3F285" w14:textId="19741410" w:rsidR="00C6554A" w:rsidRPr="00DA341C" w:rsidRDefault="00230AB7" w:rsidP="00C6554A">
      <w:pPr>
        <w:pStyle w:val="1"/>
      </w:pPr>
      <w:r>
        <w:rPr>
          <w:rFonts w:hint="eastAsia"/>
        </w:rPr>
        <w:lastRenderedPageBreak/>
        <w:t>과제 개요</w:t>
      </w:r>
    </w:p>
    <w:p w14:paraId="30D57090" w14:textId="77777777" w:rsidR="00AD0AA6" w:rsidRPr="00AD0AA6" w:rsidRDefault="00AD0AA6" w:rsidP="00AD0AA6">
      <w:pPr>
        <w:numPr>
          <w:ilvl w:val="0"/>
          <w:numId w:val="19"/>
        </w:numPr>
      </w:pPr>
      <w:r w:rsidRPr="00AD0AA6">
        <w:t>Write a C++ program that inputs numerical expressions line by line and then outputs their results. “EOI\n” means the end of input.</w:t>
      </w:r>
    </w:p>
    <w:p w14:paraId="074C15C3" w14:textId="3DE0C438" w:rsidR="00AD0AA6" w:rsidRPr="00AD0AA6" w:rsidRDefault="00AD0AA6" w:rsidP="00AD0AA6">
      <w:pPr>
        <w:numPr>
          <w:ilvl w:val="1"/>
          <w:numId w:val="19"/>
        </w:numPr>
      </w:pPr>
      <w:r w:rsidRPr="00AD0AA6">
        <w:t>Only ‘a’, ‘b’, ‘c’ can be input as operands.</w:t>
      </w:r>
    </w:p>
    <w:p w14:paraId="0CEB9E54" w14:textId="0310FDAF" w:rsidR="00AD0AA6" w:rsidRPr="00AD0AA6" w:rsidRDefault="00AD0AA6" w:rsidP="00AD0AA6">
      <w:pPr>
        <w:numPr>
          <w:ilvl w:val="1"/>
          <w:numId w:val="19"/>
        </w:numPr>
      </w:pPr>
      <w:r w:rsidRPr="00AD0AA6">
        <w:t>Only 3 binary operators can be used as operators:</w:t>
      </w:r>
    </w:p>
    <w:p w14:paraId="4625B0BE" w14:textId="77777777" w:rsidR="00AD0AA6" w:rsidRPr="00AD0AA6" w:rsidRDefault="00AD0AA6" w:rsidP="00AD0AA6">
      <w:pPr>
        <w:numPr>
          <w:ilvl w:val="2"/>
          <w:numId w:val="19"/>
        </w:numPr>
      </w:pPr>
      <w:r w:rsidRPr="00AD0AA6">
        <w:t>‘@’, ‘#’, and ‘&amp;’</w:t>
      </w:r>
    </w:p>
    <w:p w14:paraId="2EFA33A7" w14:textId="77777777" w:rsidR="00AD0AA6" w:rsidRPr="00AD0AA6" w:rsidRDefault="00AD0AA6" w:rsidP="00AD0AA6">
      <w:pPr>
        <w:numPr>
          <w:ilvl w:val="2"/>
          <w:numId w:val="19"/>
        </w:numPr>
      </w:pPr>
      <w:r w:rsidRPr="00AD0AA6">
        <w:t>‘&amp;’ has higher precedence than ‘@’ and ‘#’.</w:t>
      </w:r>
    </w:p>
    <w:p w14:paraId="4F9C6436" w14:textId="77777777" w:rsidR="00AD0AA6" w:rsidRPr="00AD0AA6" w:rsidRDefault="00AD0AA6" w:rsidP="00AD0AA6">
      <w:pPr>
        <w:numPr>
          <w:ilvl w:val="2"/>
          <w:numId w:val="19"/>
        </w:numPr>
      </w:pPr>
      <w:r w:rsidRPr="00AD0AA6">
        <w:t>Consecutive operations with the same precedence must be computed from left.</w:t>
      </w:r>
    </w:p>
    <w:p w14:paraId="3DBD3D97" w14:textId="77777777" w:rsidR="00AD0AA6" w:rsidRPr="00AD0AA6" w:rsidRDefault="00AD0AA6" w:rsidP="00AD0AA6">
      <w:pPr>
        <w:numPr>
          <w:ilvl w:val="1"/>
          <w:numId w:val="19"/>
        </w:numPr>
      </w:pPr>
      <w:r w:rsidRPr="00AD0AA6">
        <w:t>The result is always ‘a’, ‘b’, or ‘c’.</w:t>
      </w:r>
    </w:p>
    <w:p w14:paraId="1FF098C2" w14:textId="77777777" w:rsidR="00AD0AA6" w:rsidRPr="00AD0AA6" w:rsidRDefault="00AD0AA6" w:rsidP="00AD0AA6">
      <w:pPr>
        <w:numPr>
          <w:ilvl w:val="1"/>
          <w:numId w:val="19"/>
        </w:numPr>
      </w:pPr>
      <w:r w:rsidRPr="00AD0AA6">
        <w:t>Operation table is given as a text file named “operations.txt”</w:t>
      </w:r>
    </w:p>
    <w:p w14:paraId="4A451998" w14:textId="77777777" w:rsidR="00AD0AA6" w:rsidRPr="00AD0AA6" w:rsidRDefault="00AD0AA6" w:rsidP="00AD0AA6">
      <w:pPr>
        <w:numPr>
          <w:ilvl w:val="1"/>
          <w:numId w:val="19"/>
        </w:numPr>
      </w:pPr>
      <w:r w:rsidRPr="00AD0AA6">
        <w:t>When exceptions such as unbalanced parenthesis (or brace, bracket) occur, print “</w:t>
      </w:r>
      <w:proofErr w:type="gramStart"/>
      <w:r w:rsidRPr="00AD0AA6">
        <w:t>Error!\</w:t>
      </w:r>
      <w:proofErr w:type="gramEnd"/>
      <w:r w:rsidRPr="00AD0AA6">
        <w:t>n” and process next input lines.</w:t>
      </w:r>
    </w:p>
    <w:p w14:paraId="15F673BB" w14:textId="2854AAE3" w:rsidR="00C6554A" w:rsidRPr="00AD0AA6" w:rsidRDefault="00C6554A" w:rsidP="00230AB7"/>
    <w:p w14:paraId="532C98E3" w14:textId="117F4B7E" w:rsidR="00230AB7" w:rsidRDefault="00230AB7" w:rsidP="00230AB7">
      <w:pPr>
        <w:pStyle w:val="21"/>
      </w:pPr>
      <w:r>
        <w:rPr>
          <w:rFonts w:hint="eastAsia"/>
        </w:rPr>
        <w:t>컴파일 환경</w:t>
      </w:r>
    </w:p>
    <w:p w14:paraId="5B7FDDEA" w14:textId="31AEF24A" w:rsidR="00230AB7" w:rsidRDefault="00230AB7" w:rsidP="00230AB7">
      <w:pPr>
        <w:rPr>
          <w:rFonts w:hAnsiTheme="minorHAnsi" w:cs="맑은 고딕"/>
          <w:color w:val="000000"/>
          <w:sz w:val="18"/>
          <w:szCs w:val="18"/>
          <w:lang w:val="ko-KR"/>
        </w:rPr>
      </w:pPr>
      <w:r>
        <w:rPr>
          <w:rFonts w:hAnsiTheme="minorHAnsi" w:cs="맑은 고딕"/>
          <w:color w:val="000000"/>
          <w:sz w:val="18"/>
          <w:szCs w:val="18"/>
          <w:lang w:val="ko-KR"/>
        </w:rPr>
        <w:t xml:space="preserve">Microsoft </w:t>
      </w:r>
      <w:proofErr w:type="spellStart"/>
      <w:r>
        <w:rPr>
          <w:rFonts w:hAnsiTheme="minorHAnsi" w:cs="맑은 고딕"/>
          <w:color w:val="000000"/>
          <w:sz w:val="18"/>
          <w:szCs w:val="18"/>
          <w:lang w:val="ko-KR"/>
        </w:rPr>
        <w:t>Visual</w:t>
      </w:r>
      <w:proofErr w:type="spellEnd"/>
      <w:r>
        <w:rPr>
          <w:rFonts w:hAnsiTheme="minorHAnsi" w:cs="맑은 고딕"/>
          <w:color w:val="000000"/>
          <w:sz w:val="18"/>
          <w:szCs w:val="18"/>
          <w:lang w:val="ko-KR"/>
        </w:rPr>
        <w:t xml:space="preserve"> </w:t>
      </w:r>
      <w:proofErr w:type="spellStart"/>
      <w:r>
        <w:rPr>
          <w:rFonts w:hAnsiTheme="minorHAnsi" w:cs="맑은 고딕"/>
          <w:color w:val="000000"/>
          <w:sz w:val="18"/>
          <w:szCs w:val="18"/>
          <w:lang w:val="ko-KR"/>
        </w:rPr>
        <w:t>Studio</w:t>
      </w:r>
      <w:proofErr w:type="spellEnd"/>
      <w:r>
        <w:rPr>
          <w:rFonts w:hAnsiTheme="minorHAnsi" w:cs="맑은 고딕"/>
          <w:color w:val="000000"/>
          <w:sz w:val="18"/>
          <w:szCs w:val="18"/>
          <w:lang w:val="ko-KR"/>
        </w:rPr>
        <w:t xml:space="preserve"> Enterprise 2019 (</w:t>
      </w:r>
      <w:r>
        <w:rPr>
          <w:rFonts w:hAnsiTheme="minorHAnsi" w:cs="맑은 고딕" w:hint="eastAsia"/>
          <w:color w:val="000000"/>
          <w:sz w:val="18"/>
          <w:szCs w:val="18"/>
          <w:lang w:val="ko-KR"/>
        </w:rPr>
        <w:t>버전</w:t>
      </w:r>
      <w:r>
        <w:rPr>
          <w:rFonts w:hAnsiTheme="minorHAnsi" w:cs="맑은 고딕"/>
          <w:color w:val="000000"/>
          <w:sz w:val="18"/>
          <w:szCs w:val="18"/>
          <w:lang w:val="ko-KR"/>
        </w:rPr>
        <w:t xml:space="preserve"> 16.7.7)</w:t>
      </w:r>
    </w:p>
    <w:p w14:paraId="1F91D21B" w14:textId="6EAD5282" w:rsidR="00230AB7" w:rsidRPr="00230AB7" w:rsidRDefault="00230AB7" w:rsidP="00230AB7">
      <w:pPr>
        <w:rPr>
          <w:rFonts w:hAnsiTheme="minorHAnsi" w:cs="맑은 고딕"/>
          <w:color w:val="000000"/>
          <w:sz w:val="18"/>
          <w:szCs w:val="18"/>
        </w:rPr>
      </w:pPr>
      <w:r>
        <w:rPr>
          <w:rFonts w:hAnsiTheme="minorHAnsi" w:cs="맑은 고딕"/>
          <w:color w:val="000000"/>
          <w:sz w:val="18"/>
          <w:szCs w:val="18"/>
        </w:rPr>
        <w:t>Microsoft Visual C ++ 2019</w:t>
      </w:r>
    </w:p>
    <w:p w14:paraId="7AF01611" w14:textId="0487751C" w:rsidR="00230AB7" w:rsidRPr="00230AB7" w:rsidRDefault="00230AB7" w:rsidP="00230AB7">
      <w:pPr>
        <w:rPr>
          <w:rFonts w:hAnsiTheme="minorHAnsi" w:cs="맑은 고딕"/>
          <w:color w:val="000000"/>
          <w:sz w:val="18"/>
          <w:szCs w:val="18"/>
        </w:rPr>
      </w:pPr>
      <w:proofErr w:type="spellStart"/>
      <w:r w:rsidRPr="00230AB7">
        <w:rPr>
          <w:rFonts w:hAnsiTheme="minorHAnsi" w:cs="맑은 고딕"/>
          <w:color w:val="000000"/>
          <w:sz w:val="18"/>
          <w:szCs w:val="18"/>
        </w:rPr>
        <w:t>Amd</w:t>
      </w:r>
      <w:proofErr w:type="spellEnd"/>
      <w:r w:rsidRPr="00230AB7">
        <w:rPr>
          <w:rFonts w:hAnsiTheme="minorHAnsi" w:cs="맑은 고딕"/>
          <w:color w:val="000000"/>
          <w:sz w:val="18"/>
          <w:szCs w:val="18"/>
        </w:rPr>
        <w:t xml:space="preserve"> </w:t>
      </w:r>
      <w:proofErr w:type="spellStart"/>
      <w:r w:rsidRPr="00230AB7">
        <w:rPr>
          <w:rFonts w:hAnsiTheme="minorHAnsi" w:cs="맑은 고딕" w:hint="eastAsia"/>
          <w:color w:val="000000"/>
          <w:sz w:val="18"/>
          <w:szCs w:val="18"/>
        </w:rPr>
        <w:t>r</w:t>
      </w:r>
      <w:r w:rsidRPr="00230AB7">
        <w:rPr>
          <w:rFonts w:hAnsiTheme="minorHAnsi" w:cs="맑은 고딕"/>
          <w:color w:val="000000"/>
          <w:sz w:val="18"/>
          <w:szCs w:val="18"/>
        </w:rPr>
        <w:t>yzen</w:t>
      </w:r>
      <w:proofErr w:type="spellEnd"/>
      <w:r w:rsidRPr="00230AB7">
        <w:rPr>
          <w:rFonts w:hAnsiTheme="minorHAnsi" w:cs="맑은 고딕"/>
          <w:color w:val="000000"/>
          <w:sz w:val="18"/>
          <w:szCs w:val="18"/>
        </w:rPr>
        <w:t xml:space="preserve"> </w:t>
      </w:r>
      <w:proofErr w:type="spellStart"/>
      <w:r w:rsidRPr="00230AB7">
        <w:rPr>
          <w:rFonts w:hAnsiTheme="minorHAnsi" w:cs="맑은 고딕"/>
          <w:color w:val="000000"/>
          <w:sz w:val="18"/>
          <w:szCs w:val="18"/>
        </w:rPr>
        <w:t>Cpu</w:t>
      </w:r>
      <w:proofErr w:type="spellEnd"/>
      <w:r w:rsidRPr="00230AB7">
        <w:rPr>
          <w:rFonts w:hAnsiTheme="minorHAnsi" w:cs="맑은 고딕"/>
          <w:color w:val="000000"/>
          <w:sz w:val="18"/>
          <w:szCs w:val="18"/>
        </w:rPr>
        <w:t>(3700x)</w:t>
      </w:r>
    </w:p>
    <w:p w14:paraId="5BA46958" w14:textId="15CB9BA5" w:rsidR="00230AB7" w:rsidRPr="00230AB7" w:rsidRDefault="00230AB7" w:rsidP="00230AB7">
      <w:pPr>
        <w:rPr>
          <w:rFonts w:hAnsiTheme="minorHAnsi" w:cs="맑은 고딕"/>
          <w:color w:val="000000"/>
          <w:sz w:val="18"/>
          <w:szCs w:val="18"/>
        </w:rPr>
      </w:pPr>
      <w:r w:rsidRPr="00230AB7">
        <w:rPr>
          <w:rFonts w:hAnsiTheme="minorHAnsi" w:cs="맑은 고딕"/>
          <w:color w:val="000000"/>
          <w:sz w:val="18"/>
          <w:szCs w:val="18"/>
        </w:rPr>
        <w:t>Test in (x32) Debug mod</w:t>
      </w:r>
    </w:p>
    <w:p w14:paraId="3F1EC8A1" w14:textId="77777777" w:rsidR="00230AB7" w:rsidRPr="00230AB7" w:rsidRDefault="00230AB7" w:rsidP="00230AB7">
      <w:pPr>
        <w:rPr>
          <w:rFonts w:hint="eastAsia"/>
        </w:rPr>
      </w:pPr>
    </w:p>
    <w:p w14:paraId="1C5AA854" w14:textId="77777777" w:rsidR="00230AB7" w:rsidRDefault="00230AB7">
      <w:pPr>
        <w:rPr>
          <w:rFonts w:cstheme="majorBidi"/>
          <w:color w:val="007789" w:themeColor="accent1" w:themeShade="BF"/>
          <w:sz w:val="32"/>
        </w:rPr>
      </w:pPr>
      <w:r>
        <w:br w:type="page"/>
      </w:r>
    </w:p>
    <w:p w14:paraId="2AC28F9F" w14:textId="438D3C9A" w:rsidR="00C6554A" w:rsidRPr="00DA341C" w:rsidRDefault="00230AB7" w:rsidP="00230AB7">
      <w:pPr>
        <w:pStyle w:val="1"/>
      </w:pPr>
      <w:r>
        <w:rPr>
          <w:rFonts w:hint="eastAsia"/>
        </w:rPr>
        <w:lastRenderedPageBreak/>
        <w:t>구현</w:t>
      </w:r>
    </w:p>
    <w:p w14:paraId="084B4253" w14:textId="001B51B9" w:rsidR="00AD0AA6" w:rsidRPr="00AD0AA6" w:rsidRDefault="00AD0AA6" w:rsidP="00AD0AA6">
      <w:pPr>
        <w:pStyle w:val="41"/>
      </w:pPr>
      <w:r w:rsidRPr="00AD0AA6">
        <w:t>Only ‘</w:t>
      </w:r>
      <w:proofErr w:type="gramStart"/>
      <w:r w:rsidRPr="00AD0AA6">
        <w:t>a</w:t>
      </w:r>
      <w:proofErr w:type="gramEnd"/>
      <w:r w:rsidRPr="00AD0AA6">
        <w:t xml:space="preserve"> Operation table is given as a text file named “operations.txt”</w:t>
      </w:r>
    </w:p>
    <w:p w14:paraId="0D9ED831" w14:textId="7DF33A5D" w:rsidR="00AD0AA6" w:rsidRPr="00AD0AA6" w:rsidRDefault="00AD0AA6" w:rsidP="00AD0AA6">
      <w:pPr>
        <w:pStyle w:val="41"/>
      </w:pPr>
      <w:r w:rsidRPr="00AD0AA6">
        <w:t>’</w:t>
      </w:r>
      <w:r w:rsidR="003A313D">
        <w:rPr>
          <w:rFonts w:hint="eastAsia"/>
        </w:rPr>
        <w:t>a</w:t>
      </w:r>
      <w:r w:rsidR="003A313D">
        <w:t>’</w:t>
      </w:r>
      <w:r w:rsidRPr="00AD0AA6">
        <w:t>, ‘b’, ‘c’ can be input as operands.</w:t>
      </w:r>
    </w:p>
    <w:p w14:paraId="5091BC88" w14:textId="6D484C7E" w:rsidR="003E739C" w:rsidRDefault="00AD0AA6" w:rsidP="00AD0AA6">
      <w:pPr>
        <w:pStyle w:val="21"/>
        <w:rPr>
          <w:color w:val="AF0F5A" w:themeColor="accent2" w:themeShade="BF"/>
        </w:rPr>
      </w:pPr>
      <w:r>
        <w:rPr>
          <w:rFonts w:hint="eastAsia"/>
        </w:rPr>
        <w:t>v</w:t>
      </w:r>
      <w:r>
        <w:t xml:space="preserve">oid </w:t>
      </w:r>
      <w:r w:rsidRPr="00AD0AA6">
        <w:rPr>
          <w:color w:val="AF0F5A" w:themeColor="accent2" w:themeShade="BF"/>
        </w:rPr>
        <w:t>open_file</w:t>
      </w:r>
    </w:p>
    <w:p w14:paraId="09AB7271" w14:textId="455553CF" w:rsidR="00AD0AA6" w:rsidRDefault="00AD0AA6" w:rsidP="00AD0A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AA9C52" wp14:editId="540C5AF6">
                <wp:simplePos x="0" y="0"/>
                <wp:positionH relativeFrom="margin">
                  <wp:align>right</wp:align>
                </wp:positionH>
                <wp:positionV relativeFrom="paragraph">
                  <wp:posOffset>1984375</wp:posOffset>
                </wp:positionV>
                <wp:extent cx="5257800" cy="436245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8FF87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open_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8FB03C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168F7F8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2FD9679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5826E55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fd.open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"operations.txt"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CF9812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09BCF6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fd.is_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AA2FBB7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99F66DC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fd.eof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1339D56D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BD5F5C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tmp1[256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8001F11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256];</w:t>
                            </w:r>
                          </w:p>
                          <w:p w14:paraId="37B4B66E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fd.getline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(tmp1, 256);</w:t>
                            </w:r>
                          </w:p>
                          <w:p w14:paraId="2AC75921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str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tmp1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/char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배열을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문자열로</w:t>
                            </w:r>
                          </w:p>
                          <w:p w14:paraId="3CB2FF2F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str.erase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(std::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remove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str.begin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str.end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str.end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읽어온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라인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공백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제거</w:t>
                            </w:r>
                          </w:p>
                          <w:p w14:paraId="39F490C1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문자열을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char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배열로</w:t>
                            </w:r>
                          </w:p>
                          <w:p w14:paraId="76621E6B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strcpy_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str.c_str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D35D4B3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(count)</w:t>
                            </w:r>
                          </w:p>
                          <w:p w14:paraId="052DAB2D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40C9026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14:paraId="3102E17D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AtSign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0][0]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[0];</w:t>
                            </w:r>
                          </w:p>
                          <w:p w14:paraId="56915086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AtSign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0][1]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[1];</w:t>
                            </w:r>
                          </w:p>
                          <w:p w14:paraId="1FCB15E6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AtSign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0][2]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[2];</w:t>
                            </w:r>
                          </w:p>
                          <w:p w14:paraId="4D13DDA3" w14:textId="77777777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AD9EF2" w14:textId="092CF36E" w:rsidR="003E739C" w:rsidRDefault="003E739C" w:rsidP="00AD0A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486FA0" w14:textId="32693542" w:rsidR="003E739C" w:rsidRDefault="003E739C" w:rsidP="00AD0A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9C5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62.8pt;margin-top:156.25pt;width:414pt;height:34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">
                <v:textbox>
                  <w:txbxContent>
                    <w:p w14:paraId="4698FF87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open_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68FB03C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168F7F8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ifstream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fd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2FD9679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5826E55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fd.open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"operations.txt"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CF9812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</w:p>
                    <w:p w14:paraId="3209BCF6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fd.is_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3AA2FBB7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99F66DC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fd.eof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1339D56D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BD5F5C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tmp1[256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8001F11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256];</w:t>
                      </w:r>
                    </w:p>
                    <w:p w14:paraId="37B4B66E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fd.getline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(tmp1, 256);</w:t>
                      </w:r>
                    </w:p>
                    <w:p w14:paraId="2AC75921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str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tmp1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/char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배열을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문자열로</w:t>
                      </w:r>
                    </w:p>
                    <w:p w14:paraId="3CB2FF2F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str.erase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(std::</w:t>
                      </w:r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remove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str.begin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str.end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str.end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읽어온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라인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공백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제거</w:t>
                      </w:r>
                    </w:p>
                    <w:p w14:paraId="39F490C1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문자열을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char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배열로</w:t>
                      </w:r>
                    </w:p>
                    <w:p w14:paraId="76621E6B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strcpy_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str.c_str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2D35D4B3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(count)</w:t>
                      </w:r>
                    </w:p>
                    <w:p w14:paraId="052DAB2D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40C9026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1:</w:t>
                      </w:r>
                    </w:p>
                    <w:p w14:paraId="3102E17D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AtSign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0][0]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[0];</w:t>
                      </w:r>
                    </w:p>
                    <w:p w14:paraId="56915086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AtSign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0][1]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[1];</w:t>
                      </w:r>
                    </w:p>
                    <w:p w14:paraId="1FCB15E6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AtSign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0][2]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[2];</w:t>
                      </w:r>
                    </w:p>
                    <w:p w14:paraId="4D13DDA3" w14:textId="77777777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CAD9EF2" w14:textId="092CF36E" w:rsidR="003E739C" w:rsidRDefault="003E739C" w:rsidP="00AD0A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1486FA0" w14:textId="32693542" w:rsidR="003E739C" w:rsidRDefault="003E739C" w:rsidP="00AD0A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메인 함수에서 가장 먼저 호출되는 함수로,</w:t>
      </w:r>
      <w:r>
        <w:t xml:space="preserve"> </w:t>
      </w:r>
      <w:r>
        <w:rPr>
          <w:rFonts w:hint="eastAsia"/>
        </w:rPr>
        <w:t xml:space="preserve">실행파일과 동일한 디렉토리 상의 </w:t>
      </w:r>
      <w:r w:rsidRPr="00AD0AA6">
        <w:rPr>
          <w:b/>
          <w:bCs/>
        </w:rPr>
        <w:t>“operations.txt”</w:t>
      </w:r>
      <w:r>
        <w:rPr>
          <w:rFonts w:hint="eastAsia"/>
        </w:rPr>
        <w:t>를 읽어온다.</w:t>
      </w:r>
      <w:r>
        <w:t xml:space="preserve"> </w:t>
      </w:r>
      <w:r>
        <w:rPr>
          <w:rFonts w:hint="eastAsia"/>
        </w:rPr>
        <w:t>연산 정답 시트의 형식이 동일하다고 가정한 후,</w:t>
      </w:r>
      <w:r>
        <w:t xml:space="preserve"> </w:t>
      </w:r>
      <w:r>
        <w:rPr>
          <w:rFonts w:hint="eastAsia"/>
        </w:rPr>
        <w:t xml:space="preserve">프로그래밍 했기 때문에 </w:t>
      </w:r>
      <w:r w:rsidRPr="00AD0AA6">
        <w:rPr>
          <w:b/>
          <w:bCs/>
        </w:rPr>
        <w:t>txt</w:t>
      </w:r>
      <w:r w:rsidRPr="00AD0AA6">
        <w:rPr>
          <w:rFonts w:hint="eastAsia"/>
          <w:b/>
          <w:bCs/>
        </w:rPr>
        <w:t>의</w:t>
      </w:r>
      <w:r w:rsidRPr="00AD0AA6">
        <w:rPr>
          <w:b/>
          <w:bCs/>
        </w:rPr>
        <w:t xml:space="preserve"> </w:t>
      </w:r>
      <w:r w:rsidRPr="00AD0AA6">
        <w:rPr>
          <w:rFonts w:hint="eastAsia"/>
          <w:b/>
          <w:bCs/>
        </w:rPr>
        <w:t xml:space="preserve">결과 표 입력순은 </w:t>
      </w:r>
      <w:r w:rsidRPr="00AD0AA6">
        <w:rPr>
          <w:b/>
          <w:bCs/>
        </w:rPr>
        <w:t>(@-#-&amp;)</w:t>
      </w:r>
      <w:r>
        <w:t xml:space="preserve"> </w:t>
      </w:r>
      <w:r>
        <w:rPr>
          <w:rFonts w:hint="eastAsia"/>
        </w:rPr>
        <w:t>순이 되어야 한다.</w:t>
      </w:r>
      <w:r>
        <w:t xml:space="preserve"> </w:t>
      </w:r>
      <w:proofErr w:type="spellStart"/>
      <w:r>
        <w:t>Open_file</w:t>
      </w:r>
      <w:proofErr w:type="spellEnd"/>
      <w:r>
        <w:t xml:space="preserve"> </w:t>
      </w:r>
      <w:r>
        <w:rPr>
          <w:rFonts w:hint="eastAsia"/>
        </w:rPr>
        <w:t xml:space="preserve">함수는 파일 입출력과 </w:t>
      </w:r>
      <w:proofErr w:type="spellStart"/>
      <w:r>
        <w:t>getline</w:t>
      </w:r>
      <w:proofErr w:type="spellEnd"/>
      <w:r>
        <w:t xml:space="preserve"> </w:t>
      </w:r>
      <w:r>
        <w:rPr>
          <w:rFonts w:hint="eastAsia"/>
        </w:rPr>
        <w:t xml:space="preserve">함수를 통해 텍스트 파일을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읽고,</w:t>
      </w:r>
      <w:r>
        <w:t xml:space="preserve"> </w:t>
      </w:r>
      <w:r>
        <w:rPr>
          <w:rFonts w:hint="eastAsia"/>
        </w:rPr>
        <w:t xml:space="preserve">해당하는 연산 결과값을 각각 </w:t>
      </w:r>
      <w:proofErr w:type="spellStart"/>
      <w:r w:rsidRPr="00AD0AA6">
        <w:rPr>
          <w:b/>
          <w:bCs/>
        </w:rPr>
        <w:t>AtSign</w:t>
      </w:r>
      <w:proofErr w:type="spellEnd"/>
      <w:r w:rsidRPr="00AD0AA6">
        <w:rPr>
          <w:b/>
          <w:bCs/>
        </w:rPr>
        <w:t xml:space="preserve">, </w:t>
      </w:r>
      <w:proofErr w:type="spellStart"/>
      <w:r w:rsidRPr="00AD0AA6">
        <w:rPr>
          <w:b/>
          <w:bCs/>
        </w:rPr>
        <w:t>HashTag</w:t>
      </w:r>
      <w:proofErr w:type="spellEnd"/>
      <w:r w:rsidRPr="00AD0AA6">
        <w:rPr>
          <w:b/>
          <w:bCs/>
        </w:rPr>
        <w:t xml:space="preserve">, </w:t>
      </w:r>
      <w:proofErr w:type="gramStart"/>
      <w:r w:rsidRPr="00AD0AA6">
        <w:rPr>
          <w:b/>
          <w:bCs/>
        </w:rPr>
        <w:t xml:space="preserve">Ampersand </w:t>
      </w:r>
      <w:r w:rsidRPr="00AD0AA6">
        <w:rPr>
          <w:rFonts w:hint="eastAsia"/>
          <w:b/>
          <w:bCs/>
        </w:rPr>
        <w:t>의</w:t>
      </w:r>
      <w:proofErr w:type="gramEnd"/>
      <w:r w:rsidRPr="00AD0AA6">
        <w:rPr>
          <w:rFonts w:hint="eastAsia"/>
          <w:b/>
          <w:bCs/>
        </w:rPr>
        <w:t xml:space="preserve"> </w:t>
      </w:r>
      <w:r w:rsidRPr="00AD0AA6">
        <w:rPr>
          <w:b/>
          <w:bCs/>
        </w:rPr>
        <w:t xml:space="preserve">3X3 </w:t>
      </w:r>
      <w:r w:rsidRPr="00AD0AA6">
        <w:rPr>
          <w:rFonts w:hint="eastAsia"/>
          <w:b/>
          <w:bCs/>
        </w:rPr>
        <w:t>c</w:t>
      </w:r>
      <w:r w:rsidRPr="00AD0AA6">
        <w:rPr>
          <w:b/>
          <w:bCs/>
        </w:rPr>
        <w:t>har</w:t>
      </w:r>
      <w:r w:rsidRPr="00AD0AA6">
        <w:rPr>
          <w:rFonts w:hint="eastAsia"/>
          <w:b/>
          <w:bCs/>
        </w:rPr>
        <w:t>형배열에 저장한다.</w:t>
      </w:r>
    </w:p>
    <w:p w14:paraId="34A3E9A2" w14:textId="790A69E1" w:rsidR="00AD0AA6" w:rsidRDefault="00AD0AA6" w:rsidP="00AD0AA6"/>
    <w:p w14:paraId="1F8CC6C4" w14:textId="76B20193" w:rsidR="00AD0AA6" w:rsidRDefault="00AD0AA6" w:rsidP="00AD0AA6"/>
    <w:p w14:paraId="56834AF6" w14:textId="6D531FF1" w:rsidR="003A313D" w:rsidRPr="003A313D" w:rsidRDefault="00AD0AA6" w:rsidP="003A313D">
      <w:pPr>
        <w:pStyle w:val="41"/>
        <w:rPr>
          <w:rFonts w:hint="eastAsia"/>
        </w:rPr>
      </w:pPr>
      <w:r w:rsidRPr="00AD0AA6">
        <w:lastRenderedPageBreak/>
        <w:t>The result is always ‘a’, ‘b’, or ‘c’.</w:t>
      </w:r>
    </w:p>
    <w:p w14:paraId="0EC3CAF7" w14:textId="15F4418C" w:rsidR="00AD0AA6" w:rsidRDefault="00AD0AA6" w:rsidP="00AD0AA6">
      <w:pPr>
        <w:pStyle w:val="21"/>
        <w:rPr>
          <w:color w:val="AF0F5A" w:themeColor="accent2" w:themeShade="BF"/>
        </w:rPr>
      </w:pPr>
      <w:r>
        <w:rPr>
          <w:rFonts w:hint="eastAsia"/>
        </w:rPr>
        <w:t>v</w:t>
      </w:r>
      <w:r>
        <w:t xml:space="preserve">oid </w:t>
      </w:r>
      <w:r w:rsidRPr="00AD0AA6">
        <w:rPr>
          <w:color w:val="AF0F5A" w:themeColor="accent2" w:themeShade="BF"/>
        </w:rPr>
        <w:t>evaluate_stack</w:t>
      </w:r>
    </w:p>
    <w:p w14:paraId="322CA76F" w14:textId="6F79D9A6" w:rsidR="00AD0AA6" w:rsidRDefault="003A313D" w:rsidP="00AD0A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EDAEAD" wp14:editId="3FDDCF8B">
                <wp:simplePos x="0" y="0"/>
                <wp:positionH relativeFrom="margin">
                  <wp:align>left</wp:align>
                </wp:positionH>
                <wp:positionV relativeFrom="paragraph">
                  <wp:posOffset>910159</wp:posOffset>
                </wp:positionV>
                <wp:extent cx="5257800" cy="1932305"/>
                <wp:effectExtent l="0" t="0" r="19050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32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939D1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operations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B6BEE2D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69D19BA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3F0C544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(operand1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&amp;&amp; operand2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CCB397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numbers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AtSign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[0][0]);</w:t>
                            </w:r>
                          </w:p>
                          <w:p w14:paraId="2612ABA8" w14:textId="77777777" w:rsidR="003E739C" w:rsidRDefault="003E739C" w:rsidP="003A3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(operand1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&amp;&amp; operand2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45444F" w14:textId="6A91DA8E" w:rsidR="003E739C" w:rsidRDefault="003E739C" w:rsidP="003A313D">
                            <w:pP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numbers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AtSign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[0][1]);</w:t>
                            </w:r>
                          </w:p>
                          <w:p w14:paraId="787A6B8C" w14:textId="5C329963" w:rsidR="003E739C" w:rsidRDefault="003E739C" w:rsidP="003A313D">
                            <w:pPr>
                              <w:rPr>
                                <w:rFonts w:ascii="돋움체" w:eastAsia="돋움체" w:hAnsiTheme="minorHAnsi" w:cs="돋움체"/>
                                <w:color w:val="000000"/>
                              </w:rPr>
                            </w:pPr>
                            <w:r w:rsidRPr="003A313D">
                              <w:rPr>
                                <w:rFonts w:ascii="돋움체" w:eastAsia="돋움체" w:hAnsiTheme="minorHAnsi" w:cs="돋움체"/>
                                <w:color w:val="000000"/>
                              </w:rPr>
                              <w:t>…</w:t>
                            </w:r>
                          </w:p>
                          <w:p w14:paraId="1C33542B" w14:textId="7DF67433" w:rsidR="003E739C" w:rsidRPr="003A313D" w:rsidRDefault="003E739C" w:rsidP="003A313D">
                            <w:pPr>
                              <w:rPr>
                                <w:rFonts w:ascii="돋움체" w:eastAsia="돋움체" w:hAnsiTheme="minorHAnsi" w:cs="돋움체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operations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5B4C7B" w14:textId="77777777" w:rsidR="003E739C" w:rsidRDefault="003E739C" w:rsidP="003A313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AEAD" id="_x0000_s1027" type="#_x0000_t202" style="position:absolute;margin-left:0;margin-top:71.65pt;width:414pt;height:152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">
                <v:textbox>
                  <w:txbxContent>
                    <w:p w14:paraId="613939D1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operations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6B6BEE2D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69D19BA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3F0C544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(operand1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&amp;&amp; operand2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6CCB397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numbers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AtSign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[0][0]);</w:t>
                      </w:r>
                    </w:p>
                    <w:p w14:paraId="2612ABA8" w14:textId="77777777" w:rsidR="003E739C" w:rsidRDefault="003E739C" w:rsidP="003A3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(operand1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&amp;&amp; operand2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045444F" w14:textId="6A91DA8E" w:rsidR="003E739C" w:rsidRDefault="003E739C" w:rsidP="003A313D">
                      <w:pP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numbers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AtSign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[0][1]);</w:t>
                      </w:r>
                    </w:p>
                    <w:p w14:paraId="787A6B8C" w14:textId="5C329963" w:rsidR="003E739C" w:rsidRDefault="003E739C" w:rsidP="003A313D">
                      <w:pPr>
                        <w:rPr>
                          <w:rFonts w:ascii="돋움체" w:eastAsia="돋움체" w:hAnsiTheme="minorHAnsi" w:cs="돋움체"/>
                          <w:color w:val="000000"/>
                        </w:rPr>
                      </w:pPr>
                      <w:r w:rsidRPr="003A313D">
                        <w:rPr>
                          <w:rFonts w:ascii="돋움체" w:eastAsia="돋움체" w:hAnsiTheme="minorHAnsi" w:cs="돋움체"/>
                          <w:color w:val="000000"/>
                        </w:rPr>
                        <w:t>…</w:t>
                      </w:r>
                    </w:p>
                    <w:p w14:paraId="1C33542B" w14:textId="7DF67433" w:rsidR="003E739C" w:rsidRPr="003A313D" w:rsidRDefault="003E739C" w:rsidP="003A313D">
                      <w:pPr>
                        <w:rPr>
                          <w:rFonts w:ascii="돋움체" w:eastAsia="돋움체" w:hAnsiTheme="minorHAnsi" w:cs="돋움체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operations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5B4C7B" w14:textId="77777777" w:rsidR="003E739C" w:rsidRDefault="003E739C" w:rsidP="003A313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Operand </w:t>
      </w:r>
      <w:r>
        <w:rPr>
          <w:rFonts w:hint="eastAsia"/>
        </w:rPr>
        <w:t>간의 연산 결과를 p</w:t>
      </w:r>
      <w:r>
        <w:t xml:space="preserve">ush </w:t>
      </w:r>
      <w:r>
        <w:rPr>
          <w:rFonts w:hint="eastAsia"/>
        </w:rPr>
        <w:t xml:space="preserve">하고 사용된 </w:t>
      </w:r>
      <w:r>
        <w:t>operations</w:t>
      </w:r>
      <w:r>
        <w:rPr>
          <w:rFonts w:hint="eastAsia"/>
        </w:rPr>
        <w:t>를</w:t>
      </w:r>
      <w:r>
        <w:t xml:space="preserve"> pop </w:t>
      </w:r>
      <w:r>
        <w:rPr>
          <w:rFonts w:hint="eastAsia"/>
        </w:rPr>
        <w:t>해주는 함수로,</w:t>
      </w:r>
      <w:r>
        <w:t xml:space="preserve"> </w:t>
      </w:r>
      <w:proofErr w:type="spellStart"/>
      <w:r>
        <w:t>open_file</w:t>
      </w:r>
      <w:proofErr w:type="spellEnd"/>
      <w:r>
        <w:t xml:space="preserve"> </w:t>
      </w:r>
      <w:r>
        <w:rPr>
          <w:rFonts w:hint="eastAsia"/>
        </w:rPr>
        <w:t xml:space="preserve">함수에서 저장한 연산 결과를 바탕으로 </w:t>
      </w:r>
      <w:r>
        <w:t>operation</w:t>
      </w:r>
      <w:r>
        <w:rPr>
          <w:rFonts w:hint="eastAsia"/>
        </w:rPr>
        <w:t xml:space="preserve">s와 각 </w:t>
      </w:r>
      <w:r>
        <w:t>operand</w:t>
      </w:r>
      <w:r>
        <w:rPr>
          <w:rFonts w:hint="eastAsia"/>
        </w:rPr>
        <w:t>를 기준삼아 결과값(a</w:t>
      </w:r>
      <w:r>
        <w:t>/b/c)</w:t>
      </w:r>
      <w:r>
        <w:rPr>
          <w:rFonts w:hint="eastAsia"/>
        </w:rPr>
        <w:t xml:space="preserve">을 </w:t>
      </w:r>
      <w:r>
        <w:t xml:space="preserve">push </w:t>
      </w:r>
      <w:r>
        <w:rPr>
          <w:rFonts w:hint="eastAsia"/>
        </w:rPr>
        <w:t>해준다.</w:t>
      </w:r>
    </w:p>
    <w:p w14:paraId="403DA59F" w14:textId="28FD5345" w:rsidR="003A313D" w:rsidRDefault="003A313D" w:rsidP="00AD0AA6">
      <w:r>
        <w:rPr>
          <w:rFonts w:hint="eastAsia"/>
        </w:rPr>
        <w:t>위의</w:t>
      </w:r>
      <w:r>
        <w:t xml:space="preserve"> ‘@’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의 경우 </w:t>
      </w:r>
      <w:r>
        <w:t xml:space="preserve">‘a @ a’ </w:t>
      </w:r>
      <w:r>
        <w:rPr>
          <w:rFonts w:hint="eastAsia"/>
        </w:rPr>
        <w:t xml:space="preserve">연산에 대한 결과로 </w:t>
      </w:r>
      <w:proofErr w:type="spellStart"/>
      <w:r>
        <w:t>AtSign</w:t>
      </w:r>
      <w:proofErr w:type="spellEnd"/>
      <w:r>
        <w:t>[0][0</w:t>
      </w:r>
      <w:proofErr w:type="gramStart"/>
      <w:r>
        <w:t>] 에</w:t>
      </w:r>
      <w:proofErr w:type="gramEnd"/>
      <w:r>
        <w:t xml:space="preserve"> </w:t>
      </w:r>
      <w:r>
        <w:rPr>
          <w:rFonts w:hint="eastAsia"/>
        </w:rPr>
        <w:t xml:space="preserve">저장된 값을 </w:t>
      </w:r>
      <w:r>
        <w:t>numbers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>하는 것을 알 수 있다.</w:t>
      </w:r>
    </w:p>
    <w:p w14:paraId="5AFD1E5B" w14:textId="77777777" w:rsidR="00AD0AA6" w:rsidRPr="00AD0AA6" w:rsidRDefault="00AD0AA6" w:rsidP="003A313D">
      <w:pPr>
        <w:pStyle w:val="41"/>
      </w:pPr>
      <w:r w:rsidRPr="00AD0AA6">
        <w:t>Only 3 binary operators can be used as operators:</w:t>
      </w:r>
    </w:p>
    <w:p w14:paraId="3B826944" w14:textId="77777777" w:rsidR="00AD0AA6" w:rsidRPr="00AD0AA6" w:rsidRDefault="00AD0AA6" w:rsidP="003A313D">
      <w:pPr>
        <w:pStyle w:val="41"/>
      </w:pPr>
      <w:r w:rsidRPr="00AD0AA6">
        <w:t>‘@’, ‘#’, and ‘&amp;’</w:t>
      </w:r>
    </w:p>
    <w:p w14:paraId="150D383D" w14:textId="77777777" w:rsidR="00AD0AA6" w:rsidRPr="00AD0AA6" w:rsidRDefault="00AD0AA6" w:rsidP="003A313D">
      <w:pPr>
        <w:pStyle w:val="41"/>
      </w:pPr>
      <w:r w:rsidRPr="00AD0AA6">
        <w:t>‘&amp;’ has higher precedence than ‘@’ and ‘#’.</w:t>
      </w:r>
    </w:p>
    <w:p w14:paraId="37332A2B" w14:textId="77777777" w:rsidR="00AD0AA6" w:rsidRPr="00AD0AA6" w:rsidRDefault="00AD0AA6" w:rsidP="003A313D">
      <w:pPr>
        <w:pStyle w:val="41"/>
      </w:pPr>
      <w:r w:rsidRPr="00AD0AA6">
        <w:t>Consecutive operations with the same precedence must be computed from left.</w:t>
      </w:r>
    </w:p>
    <w:p w14:paraId="19703524" w14:textId="5DFAA2FB" w:rsidR="003A313D" w:rsidRPr="003A313D" w:rsidRDefault="00AD0AA6" w:rsidP="003A313D">
      <w:pPr>
        <w:pStyle w:val="41"/>
        <w:rPr>
          <w:rFonts w:hint="eastAsia"/>
        </w:rPr>
      </w:pPr>
      <w:r w:rsidRPr="00AD0AA6">
        <w:t>When exceptions such as unbalanced parenthesis (or brace, bracket) occur, print “</w:t>
      </w:r>
      <w:proofErr w:type="gramStart"/>
      <w:r w:rsidRPr="00AD0AA6">
        <w:t>Error!\</w:t>
      </w:r>
      <w:proofErr w:type="gramEnd"/>
      <w:r w:rsidRPr="00AD0AA6">
        <w:t>n” and process next input lines.</w:t>
      </w:r>
    </w:p>
    <w:p w14:paraId="3D1B87A2" w14:textId="5DDC4F10" w:rsidR="003A313D" w:rsidRPr="003A313D" w:rsidRDefault="003A313D" w:rsidP="003A313D">
      <w:pPr>
        <w:pStyle w:val="21"/>
        <w:rPr>
          <w:color w:val="AF0F5A" w:themeColor="accent2" w:themeShade="BF"/>
        </w:rPr>
      </w:pPr>
      <w:r>
        <w:rPr>
          <w:rFonts w:hint="eastAsia"/>
        </w:rPr>
        <w:t>C</w:t>
      </w:r>
      <w:r>
        <w:t xml:space="preserve">HAR </w:t>
      </w:r>
      <w:r w:rsidRPr="003A313D">
        <w:rPr>
          <w:color w:val="AF0F5A" w:themeColor="accent2" w:themeShade="BF"/>
        </w:rPr>
        <w:t>read_and_</w:t>
      </w:r>
      <w:proofErr w:type="gramStart"/>
      <w:r w:rsidRPr="003A313D">
        <w:rPr>
          <w:color w:val="AF0F5A" w:themeColor="accent2" w:themeShade="BF"/>
        </w:rPr>
        <w:t>evaluate(</w:t>
      </w:r>
      <w:proofErr w:type="gramEnd"/>
      <w:r w:rsidRPr="003A313D">
        <w:rPr>
          <w:rFonts w:ascii="돋움체" w:eastAsia="돋움체" w:hAnsiTheme="minorHAnsi" w:cs="돋움체"/>
          <w:color w:val="AF0F5A" w:themeColor="accent2" w:themeShade="BF"/>
          <w:sz w:val="19"/>
          <w:szCs w:val="19"/>
        </w:rPr>
        <w:t>istream&amp; ins</w:t>
      </w:r>
      <w:r w:rsidRPr="003A313D">
        <w:rPr>
          <w:color w:val="AF0F5A" w:themeColor="accent2" w:themeShade="BF"/>
        </w:rPr>
        <w:t>)</w:t>
      </w:r>
    </w:p>
    <w:p w14:paraId="357A5537" w14:textId="0A4E98E9" w:rsidR="003A313D" w:rsidRPr="003A313D" w:rsidRDefault="003A313D" w:rsidP="006519EB">
      <w:pPr>
        <w:ind w:firstLineChars="50" w:firstLine="110"/>
        <w:rPr>
          <w:rFonts w:hint="eastAsia"/>
        </w:rPr>
      </w:pPr>
      <w:r>
        <w:rPr>
          <w:rFonts w:hint="eastAsia"/>
        </w:rPr>
        <w:t xml:space="preserve">강의 자료에 있는 </w:t>
      </w:r>
      <w:proofErr w:type="spellStart"/>
      <w:r>
        <w:t>read_and_evaluate</w:t>
      </w:r>
      <w:proofErr w:type="spellEnd"/>
      <w:r>
        <w:t xml:space="preserve"> </w:t>
      </w:r>
      <w:r>
        <w:rPr>
          <w:rFonts w:hint="eastAsia"/>
        </w:rPr>
        <w:t>와 구조가 상당부분 동일하나,</w:t>
      </w:r>
      <w:r>
        <w:t xml:space="preserve"> ‘</w:t>
      </w:r>
      <w:r>
        <w:rPr>
          <w:rFonts w:hint="eastAsia"/>
        </w:rPr>
        <w:t>@</w:t>
      </w:r>
      <w:r>
        <w:t xml:space="preserve">#&amp;’ </w:t>
      </w:r>
      <w:r>
        <w:rPr>
          <w:rFonts w:hint="eastAsia"/>
        </w:rPr>
        <w:t>기호와 괄호 연산의 검사를 위해 다음과 같이 수정하였다.</w:t>
      </w:r>
    </w:p>
    <w:p w14:paraId="25F36355" w14:textId="7FFA5A0A" w:rsidR="00AD0AA6" w:rsidRPr="00AD0AA6" w:rsidRDefault="006519EB" w:rsidP="00AD0AA6">
      <w:pPr>
        <w:rPr>
          <w:rFonts w:hint="eastAsia"/>
        </w:rPr>
      </w:pPr>
      <w:r>
        <w:rPr>
          <w:rFonts w:hint="eastAsia"/>
        </w:rPr>
        <w:t xml:space="preserve"> 먼저 사칙연산 대신 </w:t>
      </w:r>
      <w:r>
        <w:t xml:space="preserve">‘@#&amp;’의 </w:t>
      </w:r>
      <w:r>
        <w:rPr>
          <w:rFonts w:hint="eastAsia"/>
        </w:rPr>
        <w:t>기호를 새로운 연산자로 받아야 하고,</w:t>
      </w:r>
      <w:r>
        <w:t xml:space="preserve"> </w:t>
      </w:r>
      <w:r>
        <w:rPr>
          <w:rFonts w:hint="eastAsia"/>
        </w:rPr>
        <w:t xml:space="preserve">이중 </w:t>
      </w:r>
      <w:r>
        <w:t>&amp;</w:t>
      </w:r>
      <w:r>
        <w:rPr>
          <w:rFonts w:hint="eastAsia"/>
        </w:rPr>
        <w:t xml:space="preserve"> 연산자의 우선순위가 </w:t>
      </w:r>
      <w:r>
        <w:t>@#</w:t>
      </w:r>
      <w:r>
        <w:rPr>
          <w:rFonts w:hint="eastAsia"/>
        </w:rPr>
        <w:t>보다 높아야 하기 때문에,</w:t>
      </w:r>
      <w:r>
        <w:t xml:space="preserve"> </w:t>
      </w:r>
      <w:r w:rsidR="009D1F4D">
        <w:rPr>
          <w:rFonts w:hint="eastAsia"/>
        </w:rPr>
        <w:t>각 연산자의 입력을 구분한다.</w:t>
      </w:r>
      <w:r w:rsidR="009D1F4D">
        <w:t xml:space="preserve"> </w:t>
      </w:r>
      <w:r w:rsidR="009D1F4D" w:rsidRPr="009D1F4D">
        <w:rPr>
          <w:rFonts w:hint="eastAsia"/>
          <w:b/>
          <w:bCs/>
        </w:rPr>
        <w:t>높은 우선순위의 연산자</w:t>
      </w:r>
      <w:r w:rsidR="009D1F4D">
        <w:rPr>
          <w:rFonts w:hint="eastAsia"/>
        </w:rPr>
        <w:t>일 경우,</w:t>
      </w:r>
      <w:r w:rsidR="009D1F4D">
        <w:t xml:space="preserve"> </w:t>
      </w:r>
      <w:r w:rsidR="009D1F4D">
        <w:rPr>
          <w:rFonts w:hint="eastAsia"/>
        </w:rPr>
        <w:t xml:space="preserve">동일 연산자가 </w:t>
      </w:r>
      <w:r w:rsidR="009D1F4D">
        <w:t>stack</w:t>
      </w:r>
      <w:r w:rsidR="009D1F4D">
        <w:rPr>
          <w:rFonts w:hint="eastAsia"/>
        </w:rPr>
        <w:t xml:space="preserve">에 없다면 </w:t>
      </w:r>
      <w:r w:rsidR="009D1F4D">
        <w:t>stack</w:t>
      </w:r>
      <w:r w:rsidR="009D1F4D">
        <w:rPr>
          <w:rFonts w:hint="eastAsia"/>
        </w:rPr>
        <w:t xml:space="preserve">에 </w:t>
      </w:r>
      <w:proofErr w:type="gramStart"/>
      <w:r w:rsidR="009D1F4D">
        <w:rPr>
          <w:rFonts w:hint="eastAsia"/>
        </w:rPr>
        <w:t>쌓는다.,</w:t>
      </w:r>
      <w:proofErr w:type="gramEnd"/>
      <w:r w:rsidR="009D1F4D">
        <w:t xml:space="preserve"> </w:t>
      </w:r>
      <w:r w:rsidR="009D1F4D" w:rsidRPr="009D1F4D">
        <w:rPr>
          <w:rFonts w:hint="eastAsia"/>
          <w:b/>
          <w:bCs/>
        </w:rPr>
        <w:t>낮은 우선순위의 연산자</w:t>
      </w:r>
      <w:r w:rsidR="009D1F4D">
        <w:rPr>
          <w:rFonts w:hint="eastAsia"/>
        </w:rPr>
        <w:t>일 경우,</w:t>
      </w:r>
      <w:r w:rsidR="009D1F4D">
        <w:t xml:space="preserve"> </w:t>
      </w:r>
      <w:r w:rsidR="009D1F4D">
        <w:rPr>
          <w:rFonts w:hint="eastAsia"/>
        </w:rPr>
        <w:t>선행된 연산자와 우선순위가 같거나 낮기 때문에 앞선 계산을 먼저 진행한 뒤,</w:t>
      </w:r>
      <w:r w:rsidR="009D1F4D">
        <w:t xml:space="preserve"> stack</w:t>
      </w:r>
      <w:r w:rsidR="009D1F4D">
        <w:rPr>
          <w:rFonts w:hint="eastAsia"/>
        </w:rPr>
        <w:t>에 쌓는다. 이를 구현하면 다음과 같다.</w:t>
      </w:r>
    </w:p>
    <w:p w14:paraId="401A702B" w14:textId="269051AD" w:rsidR="00230AB7" w:rsidRDefault="009D1F4D" w:rsidP="009D1F4D">
      <w:r>
        <w:rPr>
          <w:rFonts w:hint="eastAsia"/>
        </w:rPr>
        <w:lastRenderedPageBreak/>
        <w:t>다음으로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57CC13" wp14:editId="20C5AB67">
                <wp:simplePos x="0" y="0"/>
                <wp:positionH relativeFrom="margin">
                  <wp:align>left</wp:align>
                </wp:positionH>
                <wp:positionV relativeFrom="paragraph">
                  <wp:posOffset>10520</wp:posOffset>
                </wp:positionV>
                <wp:extent cx="5257800" cy="2475230"/>
                <wp:effectExtent l="0" t="0" r="19050" b="2032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75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EED38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"@#"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F3F3577" w14:textId="0AB1141D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6F2F1F2" w14:textId="21126FDE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"@#&amp;"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3890FA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evaluate_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numbers, operations);</w:t>
                            </w:r>
                          </w:p>
                          <w:p w14:paraId="021EAC47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symbol;</w:t>
                            </w:r>
                            <w:proofErr w:type="gramEnd"/>
                          </w:p>
                          <w:p w14:paraId="6DC3D105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(symbol);</w:t>
                            </w:r>
                          </w:p>
                          <w:p w14:paraId="0C3693A0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4CA0D69" w14:textId="33BB9F62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"&amp;"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6713608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symbol;</w:t>
                            </w:r>
                            <w:proofErr w:type="gramEnd"/>
                          </w:p>
                          <w:p w14:paraId="7032B648" w14:textId="4F5AEEE2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"&amp;"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87DF37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evaluate_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numbers, operations);</w:t>
                            </w:r>
                          </w:p>
                          <w:p w14:paraId="4B8B32F2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2E5252" w14:textId="77777777" w:rsidR="003E739C" w:rsidRDefault="003E739C" w:rsidP="009D1F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(symbol);</w:t>
                            </w:r>
                          </w:p>
                          <w:p w14:paraId="6EBC6D82" w14:textId="2A18D68D" w:rsidR="003E739C" w:rsidRDefault="003E739C" w:rsidP="009D1F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CC13" id="_x0000_s1028" type="#_x0000_t202" style="position:absolute;margin-left:0;margin-top:.85pt;width:414pt;height:194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">
                <v:textbox>
                  <w:txbxContent>
                    <w:p w14:paraId="1CDEED38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"@#"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F3F3577" w14:textId="0AB1141D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6F2F1F2" w14:textId="21126FDE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operations.empty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"@#&amp;"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3890FA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evaluate_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stack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numbers, operations);</w:t>
                      </w:r>
                    </w:p>
                    <w:p w14:paraId="021EAC47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symbol;</w:t>
                      </w:r>
                      <w:proofErr w:type="gramEnd"/>
                    </w:p>
                    <w:p w14:paraId="6DC3D105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(symbol);</w:t>
                      </w:r>
                    </w:p>
                    <w:p w14:paraId="0C3693A0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4CA0D69" w14:textId="33BB9F62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"&amp;"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6713608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symbol;</w:t>
                      </w:r>
                      <w:proofErr w:type="gramEnd"/>
                    </w:p>
                    <w:p w14:paraId="7032B648" w14:textId="4F5AEEE2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operations.empty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"&amp;"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487DF37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evaluate_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stack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numbers, operations);</w:t>
                      </w:r>
                    </w:p>
                    <w:p w14:paraId="4B8B32F2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</w:p>
                    <w:p w14:paraId="362E5252" w14:textId="77777777" w:rsidR="003E739C" w:rsidRDefault="003E739C" w:rsidP="009D1F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(symbol);</w:t>
                      </w:r>
                    </w:p>
                    <w:p w14:paraId="6EBC6D82" w14:textId="2A18D68D" w:rsidR="003E739C" w:rsidRDefault="003E739C" w:rsidP="009D1F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강의자료와는 다르게 </w:t>
      </w:r>
      <w:r w:rsidRPr="009D1F4D">
        <w:rPr>
          <w:rFonts w:hint="eastAsia"/>
          <w:b/>
          <w:bCs/>
        </w:rPr>
        <w:t>소</w:t>
      </w:r>
      <w:r w:rsidRPr="009D1F4D">
        <w:rPr>
          <w:b/>
          <w:bCs/>
        </w:rPr>
        <w:t>/</w:t>
      </w:r>
      <w:r w:rsidRPr="009D1F4D">
        <w:rPr>
          <w:rFonts w:hint="eastAsia"/>
          <w:b/>
          <w:bCs/>
        </w:rPr>
        <w:t>중/대 괄호를 모두 사용</w:t>
      </w:r>
      <w:r>
        <w:rPr>
          <w:rFonts w:hint="eastAsia"/>
        </w:rPr>
        <w:t>가능해야 하며,</w:t>
      </w:r>
      <w:r>
        <w:t xml:space="preserve"> </w:t>
      </w:r>
      <w:r w:rsidRPr="009D1F4D">
        <w:rPr>
          <w:rFonts w:hint="eastAsia"/>
          <w:b/>
          <w:bCs/>
        </w:rPr>
        <w:t xml:space="preserve">각 괄호 </w:t>
      </w:r>
      <w:proofErr w:type="gramStart"/>
      <w:r w:rsidRPr="009D1F4D">
        <w:rPr>
          <w:rFonts w:hint="eastAsia"/>
          <w:b/>
          <w:bCs/>
        </w:rPr>
        <w:t xml:space="preserve">쌍 </w:t>
      </w:r>
      <w:proofErr w:type="spellStart"/>
      <w:r w:rsidRPr="009D1F4D">
        <w:rPr>
          <w:rFonts w:hint="eastAsia"/>
          <w:b/>
          <w:bCs/>
        </w:rPr>
        <w:t>끼리의</w:t>
      </w:r>
      <w:proofErr w:type="spellEnd"/>
      <w:proofErr w:type="gramEnd"/>
      <w:r w:rsidRPr="009D1F4D">
        <w:rPr>
          <w:rFonts w:hint="eastAsia"/>
          <w:b/>
          <w:bCs/>
        </w:rPr>
        <w:t xml:space="preserve"> 묶음</w:t>
      </w:r>
      <w:r>
        <w:rPr>
          <w:rFonts w:hint="eastAsia"/>
        </w:rPr>
        <w:t xml:space="preserve">이 정상적으로 되었는지를 검출하여 만약 </w:t>
      </w:r>
      <w:proofErr w:type="spellStart"/>
      <w:r>
        <w:rPr>
          <w:rFonts w:hint="eastAsia"/>
        </w:rPr>
        <w:t>틀리다면</w:t>
      </w:r>
      <w:proofErr w:type="spellEnd"/>
      <w:r>
        <w:rPr>
          <w:rFonts w:hint="eastAsia"/>
        </w:rPr>
        <w:t>,</w:t>
      </w:r>
      <w:r>
        <w:t xml:space="preserve"> </w:t>
      </w:r>
      <w:r w:rsidRPr="009D1F4D">
        <w:rPr>
          <w:rFonts w:hint="eastAsia"/>
          <w:b/>
          <w:bCs/>
        </w:rPr>
        <w:t>에러메시지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출력해야하기</w:t>
      </w:r>
      <w:proofErr w:type="spellEnd"/>
      <w:r>
        <w:rPr>
          <w:rFonts w:hint="eastAsia"/>
        </w:rPr>
        <w:t xml:space="preserve"> 때문에 이를 구현해 보았다.</w:t>
      </w:r>
    </w:p>
    <w:p w14:paraId="46EE1C4D" w14:textId="0D76AF22" w:rsidR="00907F17" w:rsidRDefault="00907F17" w:rsidP="009D1F4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BB46A1" wp14:editId="57C015D5">
                <wp:simplePos x="0" y="0"/>
                <wp:positionH relativeFrom="margin">
                  <wp:align>right</wp:align>
                </wp:positionH>
                <wp:positionV relativeFrom="paragraph">
                  <wp:posOffset>587495</wp:posOffset>
                </wp:positionV>
                <wp:extent cx="5257800" cy="1112520"/>
                <wp:effectExtent l="0" t="0" r="19050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ABA6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"([{"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왼쪽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괄호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push</w:t>
                            </w:r>
                          </w:p>
                          <w:p w14:paraId="0124B5EE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symbol;</w:t>
                            </w:r>
                            <w:proofErr w:type="gramEnd"/>
                          </w:p>
                          <w:p w14:paraId="78642EE5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(symbol);</w:t>
                            </w:r>
                          </w:p>
                          <w:p w14:paraId="3667F351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parenthesis.push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(symbol);</w:t>
                            </w:r>
                          </w:p>
                          <w:p w14:paraId="032EA388" w14:textId="4CEE2DA3" w:rsidR="003E739C" w:rsidRDefault="003E739C" w:rsidP="003E7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46A1" id="_x0000_s1029" type="#_x0000_t202" style="position:absolute;margin-left:362.8pt;margin-top:46.25pt;width:414pt;height:87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">
                <v:textbox>
                  <w:txbxContent>
                    <w:p w14:paraId="19EBABA6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"([{"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왼쪽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괄호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push</w:t>
                      </w:r>
                    </w:p>
                    <w:p w14:paraId="0124B5EE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symbol;</w:t>
                      </w:r>
                      <w:proofErr w:type="gramEnd"/>
                    </w:p>
                    <w:p w14:paraId="78642EE5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(symbol);</w:t>
                      </w:r>
                    </w:p>
                    <w:p w14:paraId="3667F351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parenthesis.push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(symbol);</w:t>
                      </w:r>
                    </w:p>
                    <w:p w14:paraId="032EA388" w14:textId="4CEE2DA3" w:rsidR="003E739C" w:rsidRDefault="003E739C" w:rsidP="003E7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왼쪽 괄호의 경우,</w:t>
      </w:r>
      <w:r>
        <w:t xml:space="preserve"> </w:t>
      </w:r>
      <w:r w:rsidR="003E739C">
        <w:rPr>
          <w:rFonts w:hint="eastAsia"/>
        </w:rPr>
        <w:t xml:space="preserve">종류에 상관없이 무조건 </w:t>
      </w:r>
      <w:r w:rsidR="003E739C">
        <w:t xml:space="preserve">push </w:t>
      </w:r>
      <w:r w:rsidR="003E739C">
        <w:rPr>
          <w:rFonts w:hint="eastAsia"/>
        </w:rPr>
        <w:t>되어야한다.</w:t>
      </w:r>
      <w:r w:rsidR="003E739C">
        <w:t xml:space="preserve"> </w:t>
      </w:r>
      <w:r w:rsidR="003E739C">
        <w:rPr>
          <w:rFonts w:hint="eastAsia"/>
        </w:rPr>
        <w:t>이와 동시에,</w:t>
      </w:r>
      <w:r w:rsidR="003E739C">
        <w:t xml:space="preserve"> </w:t>
      </w:r>
      <w:proofErr w:type="spellStart"/>
      <w:r w:rsidR="003E739C">
        <w:rPr>
          <w:rFonts w:hint="eastAsia"/>
        </w:rPr>
        <w:t>괄호쌍</w:t>
      </w:r>
      <w:proofErr w:type="spellEnd"/>
      <w:r w:rsidR="003E739C">
        <w:rPr>
          <w:rFonts w:hint="eastAsia"/>
        </w:rPr>
        <w:t xml:space="preserve"> 묶음의 검사를 위하여 </w:t>
      </w:r>
      <w:r w:rsidR="003E739C">
        <w:t xml:space="preserve">parenthesis </w:t>
      </w:r>
      <w:proofErr w:type="gramStart"/>
      <w:r w:rsidR="003E739C">
        <w:rPr>
          <w:rFonts w:hint="eastAsia"/>
        </w:rPr>
        <w:t>s</w:t>
      </w:r>
      <w:r w:rsidR="003E739C">
        <w:t xml:space="preserve">tack </w:t>
      </w:r>
      <w:r w:rsidR="003E739C">
        <w:rPr>
          <w:rFonts w:hint="eastAsia"/>
        </w:rPr>
        <w:t>을</w:t>
      </w:r>
      <w:proofErr w:type="gramEnd"/>
      <w:r w:rsidR="003E739C">
        <w:rPr>
          <w:rFonts w:hint="eastAsia"/>
        </w:rPr>
        <w:t xml:space="preserve"> 생성하여 추가적으로 </w:t>
      </w:r>
      <w:r w:rsidR="003E739C">
        <w:t xml:space="preserve">push </w:t>
      </w:r>
      <w:r w:rsidR="003E739C">
        <w:rPr>
          <w:rFonts w:hint="eastAsia"/>
        </w:rPr>
        <w:t>해주었다.</w:t>
      </w:r>
    </w:p>
    <w:p w14:paraId="0027210F" w14:textId="0E6FDDA3" w:rsidR="00907F17" w:rsidRDefault="003E739C" w:rsidP="009D1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B71FDA" wp14:editId="577C6D73">
                <wp:simplePos x="0" y="0"/>
                <wp:positionH relativeFrom="margin">
                  <wp:align>left</wp:align>
                </wp:positionH>
                <wp:positionV relativeFrom="paragraph">
                  <wp:posOffset>1704723</wp:posOffset>
                </wp:positionV>
                <wp:extent cx="5257800" cy="2812212"/>
                <wp:effectExtent l="0" t="0" r="19050" b="266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812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53B7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RIGHT_PARENTHESIS ||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RIGHT_CURLY_BRACKET||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() == RIGHT_SQUARE_BRACKET)</w:t>
                            </w:r>
                          </w:p>
                          <w:p w14:paraId="22AE647B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75183B9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symbol;</w:t>
                            </w:r>
                            <w:proofErr w:type="gramEnd"/>
                          </w:p>
                          <w:p w14:paraId="2D371D29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(symbol)</w:t>
                            </w:r>
                          </w:p>
                          <w:p w14:paraId="36667647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3D4471B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RIGHT_PARENTHESIS:</w:t>
                            </w:r>
                          </w:p>
                          <w:p w14:paraId="51B88AF5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parenthesis.empty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FB7C307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7C1BE35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parenthesis.top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)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AAC8DA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8E8259F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parenthesis.pop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F7F0BF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'('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DB9AC3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evaluate_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numbers, operations);</w:t>
                            </w:r>
                          </w:p>
                          <w:p w14:paraId="79CD20B3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operations.pop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6C6897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AD6EAA" w14:textId="3E779494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1FDA" id="_x0000_s1030" type="#_x0000_t202" style="position:absolute;margin-left:0;margin-top:134.25pt;width:414pt;height:221.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">
                <v:textbox>
                  <w:txbxContent>
                    <w:p w14:paraId="4A0E53B7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RIGHT_PARENTHESIS ||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RIGHT_CURLY_BRACKET||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() == RIGHT_SQUARE_BRACKET)</w:t>
                      </w:r>
                    </w:p>
                    <w:p w14:paraId="22AE647B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75183B9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symbol;</w:t>
                      </w:r>
                      <w:proofErr w:type="gramEnd"/>
                    </w:p>
                    <w:p w14:paraId="2D371D29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(symbol)</w:t>
                      </w:r>
                    </w:p>
                    <w:p w14:paraId="36667647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3D4471B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RIGHT_PARENTHESIS:</w:t>
                      </w:r>
                    </w:p>
                    <w:p w14:paraId="51B88AF5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parenthesis.empty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FB7C307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7C1BE35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parenthesis.top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)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AAC8DA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8E8259F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parenthesis.pop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F7F0BF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) !=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'('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EDB9AC3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evaluate_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stack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numbers, operations);</w:t>
                      </w:r>
                    </w:p>
                    <w:p w14:paraId="79CD20B3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operations.pop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6C6897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AD6EAA" w14:textId="3E779494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오른쪽 괄호의 경우,</w:t>
      </w:r>
      <w:r>
        <w:t xml:space="preserve"> </w:t>
      </w:r>
      <w:r>
        <w:rPr>
          <w:rFonts w:hint="eastAsia"/>
        </w:rPr>
        <w:t>p</w:t>
      </w:r>
      <w:r>
        <w:t>arenthesis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위치한 왼쪽 괄호의 알맞은 쌍이 입력되어야 하며</w:t>
      </w:r>
      <w:r>
        <w:t xml:space="preserve">, </w:t>
      </w:r>
      <w:r>
        <w:rPr>
          <w:rFonts w:hint="eastAsia"/>
        </w:rPr>
        <w:t>그렇지 않다면 에러 메시지를 출력해야 한다.</w:t>
      </w:r>
      <w:r>
        <w:t xml:space="preserve"> </w:t>
      </w:r>
      <w:r>
        <w:rPr>
          <w:rFonts w:hint="eastAsia"/>
        </w:rPr>
        <w:t xml:space="preserve">알맞은 쌍이 </w:t>
      </w:r>
      <w:r>
        <w:rPr>
          <w:rFonts w:hint="eastAsia"/>
        </w:rPr>
        <w:lastRenderedPageBreak/>
        <w:t xml:space="preserve">들어왔다면 </w:t>
      </w:r>
      <w:r>
        <w:t xml:space="preserve">operations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에 해당 괄호기호에 도달할 때까지 저장된 o</w:t>
      </w:r>
      <w:r>
        <w:t>perations</w:t>
      </w:r>
      <w:r>
        <w:rPr>
          <w:rFonts w:hint="eastAsia"/>
        </w:rPr>
        <w:t>와 n</w:t>
      </w:r>
      <w:r>
        <w:t>umbers</w:t>
      </w:r>
      <w:r>
        <w:rPr>
          <w:rFonts w:hint="eastAsia"/>
        </w:rPr>
        <w:t xml:space="preserve">를 사용하여 </w:t>
      </w:r>
      <w:proofErr w:type="spellStart"/>
      <w:r>
        <w:t>evaluate_stack</w:t>
      </w:r>
      <w:proofErr w:type="spellEnd"/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>위 코드는 오른쪽 소괄호가 입력 되었을 때를 가정한 것으로,</w:t>
      </w:r>
      <w:r>
        <w:t xml:space="preserve"> ‘</w:t>
      </w:r>
      <w:proofErr w:type="gramStart"/>
      <w:r>
        <w:t xml:space="preserve">(‘ 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r>
        <w:t>parenthesis</w:t>
      </w:r>
      <w:r>
        <w:rPr>
          <w:rFonts w:hint="eastAsia"/>
        </w:rPr>
        <w:t>의 t</w:t>
      </w:r>
      <w:r>
        <w:t>op</w:t>
      </w:r>
      <w:r>
        <w:rPr>
          <w:rFonts w:hint="eastAsia"/>
        </w:rPr>
        <w:t>인지 먼저 확인하고,</w:t>
      </w:r>
      <w:r>
        <w:t xml:space="preserve"> </w:t>
      </w:r>
      <w:r>
        <w:rPr>
          <w:rFonts w:hint="eastAsia"/>
        </w:rPr>
        <w:t>일치한다면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에 저장된 요소들을 이용하여 연산하고 </w:t>
      </w:r>
      <w:r>
        <w:t xml:space="preserve">pop </w:t>
      </w:r>
      <w:r>
        <w:rPr>
          <w:rFonts w:hint="eastAsia"/>
        </w:rPr>
        <w:t>한다.</w:t>
      </w:r>
      <w:r>
        <w:t xml:space="preserve"> </w:t>
      </w:r>
      <w:r w:rsidRPr="003E739C">
        <w:rPr>
          <w:rFonts w:hint="eastAsia"/>
          <w:b/>
          <w:bCs/>
        </w:rPr>
        <w:t>이때,</w:t>
      </w:r>
      <w:r w:rsidRPr="003E739C">
        <w:rPr>
          <w:b/>
          <w:bCs/>
        </w:rPr>
        <w:t xml:space="preserve"> </w:t>
      </w:r>
      <w:proofErr w:type="gramStart"/>
      <w:r w:rsidRPr="003E739C">
        <w:rPr>
          <w:rFonts w:hint="eastAsia"/>
          <w:b/>
          <w:bCs/>
        </w:rPr>
        <w:t>괄호 끼리</w:t>
      </w:r>
      <w:proofErr w:type="gramEnd"/>
      <w:r w:rsidRPr="003E739C">
        <w:rPr>
          <w:rFonts w:hint="eastAsia"/>
          <w:b/>
          <w:bCs/>
        </w:rPr>
        <w:t xml:space="preserve"> 불일치 하는 경우,</w:t>
      </w:r>
      <w:r w:rsidRPr="003E739C">
        <w:rPr>
          <w:b/>
          <w:bCs/>
        </w:rPr>
        <w:t xml:space="preserve"> parenthesis</w:t>
      </w:r>
      <w:r w:rsidRPr="003E739C">
        <w:rPr>
          <w:rFonts w:hint="eastAsia"/>
          <w:b/>
          <w:bCs/>
        </w:rPr>
        <w:t xml:space="preserve">의 </w:t>
      </w:r>
      <w:r w:rsidRPr="003E739C">
        <w:rPr>
          <w:b/>
          <w:bCs/>
        </w:rPr>
        <w:t>size</w:t>
      </w:r>
      <w:r w:rsidRPr="003E739C">
        <w:rPr>
          <w:rFonts w:hint="eastAsia"/>
          <w:b/>
          <w:bCs/>
        </w:rPr>
        <w:t xml:space="preserve">가 </w:t>
      </w:r>
      <w:r w:rsidRPr="003E739C">
        <w:rPr>
          <w:b/>
          <w:bCs/>
        </w:rPr>
        <w:t>0</w:t>
      </w:r>
      <w:r w:rsidRPr="003E739C">
        <w:rPr>
          <w:rFonts w:hint="eastAsia"/>
          <w:b/>
          <w:bCs/>
        </w:rPr>
        <w:t>인경우</w:t>
      </w:r>
      <w:r w:rsidRPr="003E739C">
        <w:rPr>
          <w:b/>
          <w:bCs/>
        </w:rPr>
        <w:t xml:space="preserve"> (</w:t>
      </w:r>
      <w:proofErr w:type="spellStart"/>
      <w:r w:rsidRPr="003E739C">
        <w:rPr>
          <w:rFonts w:hint="eastAsia"/>
          <w:b/>
          <w:bCs/>
        </w:rPr>
        <w:t>왼쪽괄호</w:t>
      </w:r>
      <w:proofErr w:type="spellEnd"/>
      <w:r w:rsidRPr="003E739C">
        <w:rPr>
          <w:rFonts w:hint="eastAsia"/>
          <w:b/>
          <w:bCs/>
        </w:rPr>
        <w:t xml:space="preserve"> 없음)</w:t>
      </w:r>
      <w:r w:rsidRPr="003E739C">
        <w:rPr>
          <w:b/>
          <w:bCs/>
        </w:rPr>
        <w:t xml:space="preserve"> </w:t>
      </w:r>
      <w:r w:rsidRPr="003E739C">
        <w:rPr>
          <w:rFonts w:hint="eastAsia"/>
          <w:b/>
          <w:bCs/>
        </w:rPr>
        <w:t>등을 상정하여 예외를 던지도록 설정</w:t>
      </w:r>
      <w:r>
        <w:rPr>
          <w:rFonts w:hint="eastAsia"/>
        </w:rPr>
        <w:t>하였다.</w:t>
      </w:r>
    </w:p>
    <w:p w14:paraId="65AF29BC" w14:textId="7F61ABCF" w:rsidR="003E739C" w:rsidRDefault="00AD0AA6" w:rsidP="003E739C">
      <w:pPr>
        <w:pStyle w:val="41"/>
        <w:rPr>
          <w:rFonts w:hint="eastAsia"/>
        </w:rPr>
      </w:pPr>
      <w:r w:rsidRPr="00AD0AA6">
        <w:t>“EOI\n” means the end of input</w:t>
      </w:r>
      <w:r w:rsidR="003E739C">
        <w:rPr>
          <w:noProof/>
        </w:rPr>
        <w:t xml:space="preserve"> </w:t>
      </w:r>
      <w:r w:rsidR="003E739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65558F" wp14:editId="47C66F77">
                <wp:simplePos x="0" y="0"/>
                <wp:positionH relativeFrom="margin">
                  <wp:align>left</wp:align>
                </wp:positionH>
                <wp:positionV relativeFrom="paragraph">
                  <wp:posOffset>321669</wp:posOffset>
                </wp:positionV>
                <wp:extent cx="5257800" cy="3131185"/>
                <wp:effectExtent l="0" t="0" r="19050" b="1206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13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C4926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BDEF31F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321CE91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.peek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FE7682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71506EE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7CB7D105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eoi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sz w:val="19"/>
                                <w:szCs w:val="19"/>
                              </w:rPr>
                              <w:t>"EOI"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DAA7A0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B8B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5D73E1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eoi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 == 0)</w:t>
                            </w:r>
                          </w:p>
                          <w:p w14:paraId="61332E8A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exit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14:paraId="038D5FFE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1A8506A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sz w:val="19"/>
                                <w:szCs w:val="19"/>
                              </w:rPr>
                              <w:t>ins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.ignore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121D4BE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9EB3585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F710782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E39D80D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222BB0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operations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())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괄호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없을경우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sz w:val="19"/>
                                <w:szCs w:val="19"/>
                              </w:rPr>
                              <w:t>계산</w:t>
                            </w:r>
                          </w:p>
                          <w:p w14:paraId="35F2C4EC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evaluate_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483D8B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numbers, operations);</w:t>
                            </w:r>
                          </w:p>
                          <w:p w14:paraId="3D795E3D" w14:textId="7777777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CB77EDF" w14:textId="74210F17" w:rsidR="003E739C" w:rsidRDefault="003E739C" w:rsidP="003E739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numbers.top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558F" id="_x0000_s1031" type="#_x0000_t202" style="position:absolute;margin-left:0;margin-top:25.35pt;width:414pt;height:246.5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">
                <v:textbox>
                  <w:txbxContent>
                    <w:p w14:paraId="278C4926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BDEF31F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321CE91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.peek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 ==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2FE7682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71506EE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7CB7D105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eoi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sz w:val="19"/>
                          <w:szCs w:val="19"/>
                        </w:rPr>
                        <w:t>"EOI"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DAA7A0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B8B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5D73E1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eoi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 == 0)</w:t>
                      </w:r>
                    </w:p>
                    <w:p w14:paraId="61332E8A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exit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0);</w:t>
                      </w:r>
                    </w:p>
                    <w:p w14:paraId="038D5FFE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1A8506A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sz w:val="19"/>
                          <w:szCs w:val="19"/>
                        </w:rPr>
                        <w:t>ins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.ignore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121D4BE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9EB3585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F710782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E39D80D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</w:p>
                    <w:p w14:paraId="2C222BB0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operations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.empty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())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괄호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없을경우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sz w:val="19"/>
                          <w:szCs w:val="19"/>
                        </w:rPr>
                        <w:t>계산</w:t>
                      </w:r>
                    </w:p>
                    <w:p w14:paraId="35F2C4EC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evaluate_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483D8B"/>
                          <w:sz w:val="19"/>
                          <w:szCs w:val="19"/>
                        </w:rPr>
                        <w:t>stack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numbers, operations);</w:t>
                      </w:r>
                    </w:p>
                    <w:p w14:paraId="3D795E3D" w14:textId="7777777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CB77EDF" w14:textId="74210F17" w:rsidR="003E739C" w:rsidRDefault="003E739C" w:rsidP="003E739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numbers.top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1EF02" w14:textId="46AAD73A" w:rsidR="009D1F4D" w:rsidRDefault="002F0479" w:rsidP="003E739C">
      <w:r w:rsidRPr="002F0479">
        <w:drawing>
          <wp:anchor distT="0" distB="0" distL="114300" distR="114300" simplePos="0" relativeHeight="251670528" behindDoc="0" locked="0" layoutInCell="1" allowOverlap="1" wp14:anchorId="57362DF4" wp14:editId="230F9FB2">
            <wp:simplePos x="0" y="0"/>
            <wp:positionH relativeFrom="margin">
              <wp:align>right</wp:align>
            </wp:positionH>
            <wp:positionV relativeFrom="paragraph">
              <wp:posOffset>5179012</wp:posOffset>
            </wp:positionV>
            <wp:extent cx="5273040" cy="1497330"/>
            <wp:effectExtent l="0" t="0" r="381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39C">
        <w:rPr>
          <w:rFonts w:hint="eastAsia"/>
        </w:rPr>
        <w:t xml:space="preserve">마지막으로 종료조건인 </w:t>
      </w:r>
      <w:r w:rsidR="003E739C">
        <w:t xml:space="preserve">EOI </w:t>
      </w:r>
      <w:r w:rsidR="003E739C">
        <w:rPr>
          <w:rFonts w:hint="eastAsia"/>
        </w:rPr>
        <w:t>입력을 받기 위하여,</w:t>
      </w:r>
      <w:r w:rsidR="003E739C">
        <w:t xml:space="preserve"> </w:t>
      </w:r>
      <w:proofErr w:type="spellStart"/>
      <w:proofErr w:type="gramStart"/>
      <w:r w:rsidR="003E739C">
        <w:rPr>
          <w:rFonts w:hint="eastAsia"/>
        </w:rPr>
        <w:t>i</w:t>
      </w:r>
      <w:r w:rsidR="003E739C">
        <w:t>ns.</w:t>
      </w:r>
      <w:r w:rsidR="003E739C">
        <w:rPr>
          <w:rFonts w:hint="eastAsia"/>
        </w:rPr>
        <w:t>p</w:t>
      </w:r>
      <w:r w:rsidR="003E739C">
        <w:t>eek</w:t>
      </w:r>
      <w:proofErr w:type="spellEnd"/>
      <w:proofErr w:type="gramEnd"/>
      <w:r w:rsidR="003E739C">
        <w:t>() 한 char</w:t>
      </w:r>
      <w:r w:rsidR="003E739C">
        <w:rPr>
          <w:rFonts w:hint="eastAsia"/>
        </w:rPr>
        <w:t xml:space="preserve">이 </w:t>
      </w:r>
      <w:r w:rsidR="003E739C">
        <w:t xml:space="preserve">‘E’ </w:t>
      </w:r>
      <w:r w:rsidR="003E739C">
        <w:rPr>
          <w:rFonts w:hint="eastAsia"/>
        </w:rPr>
        <w:t xml:space="preserve">라면 전체 단어가 </w:t>
      </w:r>
      <w:r w:rsidR="003E739C">
        <w:t>“EOI”</w:t>
      </w:r>
      <w:r w:rsidR="003E739C">
        <w:rPr>
          <w:rFonts w:hint="eastAsia"/>
        </w:rPr>
        <w:t xml:space="preserve">인지를 검사하고 </w:t>
      </w:r>
      <w:proofErr w:type="spellStart"/>
      <w:r w:rsidR="003E739C">
        <w:rPr>
          <w:rFonts w:hint="eastAsia"/>
        </w:rPr>
        <w:t>맞다면</w:t>
      </w:r>
      <w:proofErr w:type="spellEnd"/>
      <w:r w:rsidR="003E739C">
        <w:rPr>
          <w:rFonts w:hint="eastAsia"/>
        </w:rPr>
        <w:t xml:space="preserve"> 프로그램을 종료한다.</w:t>
      </w:r>
      <w:r w:rsidR="003E739C">
        <w:t xml:space="preserve"> </w:t>
      </w:r>
      <w:r w:rsidR="003E739C">
        <w:rPr>
          <w:rFonts w:hint="eastAsia"/>
        </w:rPr>
        <w:t xml:space="preserve">최 하단의 </w:t>
      </w:r>
      <w:r w:rsidR="003E739C">
        <w:t xml:space="preserve">while </w:t>
      </w:r>
      <w:r w:rsidR="003E739C">
        <w:rPr>
          <w:rFonts w:hint="eastAsia"/>
        </w:rPr>
        <w:t>반복문은 괄호가 없는</w:t>
      </w:r>
      <w:r w:rsidR="003E739C">
        <w:t xml:space="preserve"> </w:t>
      </w:r>
      <w:r w:rsidR="003E739C">
        <w:rPr>
          <w:rFonts w:hint="eastAsia"/>
        </w:rPr>
        <w:t>수식의 경우를 상정한 것으로써,</w:t>
      </w:r>
      <w:r w:rsidR="003E739C">
        <w:t xml:space="preserve"> </w:t>
      </w:r>
      <w:r w:rsidR="003E739C">
        <w:rPr>
          <w:rFonts w:hint="eastAsia"/>
        </w:rPr>
        <w:t>오른쪽 괄호를 읽음으로써 트리거 되는 계산이 없기 때문에,</w:t>
      </w:r>
      <w:r w:rsidR="003E739C">
        <w:t xml:space="preserve"> </w:t>
      </w:r>
      <w:r w:rsidRPr="002F0479">
        <w:rPr>
          <w:rFonts w:hint="eastAsia"/>
          <w:b/>
          <w:bCs/>
        </w:rPr>
        <w:t>어떠한 괄호도 수식에 없을</w:t>
      </w:r>
      <w:r>
        <w:rPr>
          <w:rFonts w:hint="eastAsia"/>
          <w:b/>
          <w:bCs/>
        </w:rPr>
        <w:t xml:space="preserve"> </w:t>
      </w:r>
      <w:r w:rsidRPr="002F0479">
        <w:rPr>
          <w:rFonts w:hint="eastAsia"/>
          <w:b/>
          <w:bCs/>
        </w:rPr>
        <w:t>경우</w:t>
      </w:r>
      <w:r>
        <w:rPr>
          <w:rFonts w:hint="eastAsia"/>
        </w:rPr>
        <w:t xml:space="preserve"> 저장된 계산을 모두 수행하도록 설정하였다.</w:t>
      </w:r>
      <w:r>
        <w:t xml:space="preserve"> </w:t>
      </w:r>
      <w:r>
        <w:rPr>
          <w:rFonts w:hint="eastAsia"/>
        </w:rPr>
        <w:t xml:space="preserve">끝으로 연산결과가 남은 </w:t>
      </w:r>
      <w:r>
        <w:t>numbers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하여 메인 함수에 전달한다.</w:t>
      </w:r>
    </w:p>
    <w:p w14:paraId="24B2956E" w14:textId="01554D1C" w:rsidR="002F0479" w:rsidRPr="002F0479" w:rsidRDefault="002F0479">
      <w:r w:rsidRPr="002F0479">
        <w:rPr>
          <w:rFonts w:hint="eastAsia"/>
          <w:b/>
          <w:bCs/>
        </w:rPr>
        <w:lastRenderedPageBreak/>
        <w:t xml:space="preserve">메인 함수는 </w:t>
      </w:r>
      <w:r w:rsidRPr="002F0479">
        <w:rPr>
          <w:b/>
          <w:bCs/>
        </w:rPr>
        <w:t xml:space="preserve">try-catch </w:t>
      </w:r>
      <w:r w:rsidRPr="002F0479">
        <w:rPr>
          <w:rFonts w:hint="eastAsia"/>
          <w:b/>
          <w:bCs/>
        </w:rPr>
        <w:t xml:space="preserve">문으로 </w:t>
      </w:r>
      <w:proofErr w:type="gramStart"/>
      <w:r w:rsidRPr="002F0479">
        <w:rPr>
          <w:rFonts w:hint="eastAsia"/>
          <w:b/>
          <w:bCs/>
        </w:rPr>
        <w:t>설정하여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예외 처리를 하도록 구현하였다.</w:t>
      </w:r>
    </w:p>
    <w:p w14:paraId="46CB9CEF" w14:textId="452B2EE3" w:rsidR="00230AB7" w:rsidRDefault="00230AB7" w:rsidP="00230AB7">
      <w:pPr>
        <w:pStyle w:val="1"/>
      </w:pPr>
      <w:r>
        <w:rPr>
          <w:rFonts w:hint="eastAsia"/>
        </w:rPr>
        <w:t>예시</w:t>
      </w:r>
    </w:p>
    <w:p w14:paraId="6B99A514" w14:textId="005EE169" w:rsidR="006572CF" w:rsidRPr="006572CF" w:rsidRDefault="006572CF" w:rsidP="006572CF">
      <w:pPr>
        <w:pStyle w:val="21"/>
        <w:rPr>
          <w:rFonts w:hint="eastAsia"/>
          <w:color w:val="AF0F5A" w:themeColor="accent2" w:themeShade="BF"/>
        </w:rPr>
      </w:pPr>
      <w:r>
        <w:rPr>
          <w:rFonts w:hint="eastAsia"/>
        </w:rPr>
        <w:t>C</w:t>
      </w:r>
      <w:r w:rsidR="000A2D11">
        <w:t>@</w:t>
      </w:r>
      <w:r>
        <w:t>b</w:t>
      </w:r>
      <w:r w:rsidR="000A2D11">
        <w:t>&amp;</w:t>
      </w:r>
      <w:r>
        <w:t>C</w:t>
      </w:r>
      <w:r w:rsidR="00664186" w:rsidRPr="00664186">
        <w:rPr>
          <w:color w:val="AF0F5A" w:themeColor="accent2" w:themeShade="BF"/>
        </w:rPr>
        <w:t>(</w:t>
      </w:r>
      <w:r w:rsidR="00664186" w:rsidRPr="00664186">
        <w:rPr>
          <w:rFonts w:hint="eastAsia"/>
          <w:color w:val="AF0F5A" w:themeColor="accent2" w:themeShade="BF"/>
        </w:rPr>
        <w:t>괄호가 없는 연산)</w:t>
      </w:r>
    </w:p>
    <w:p w14:paraId="3461D5D2" w14:textId="6CABC2E9" w:rsidR="00230AB7" w:rsidRDefault="006572CF" w:rsidP="00664186">
      <w:proofErr w:type="spellStart"/>
      <w:r>
        <w:rPr>
          <w:b/>
          <w:bCs/>
        </w:rPr>
        <w:t>b&amp;c</w:t>
      </w:r>
      <w:proofErr w:type="spellEnd"/>
      <w:r>
        <w:rPr>
          <w:b/>
          <w:bCs/>
        </w:rPr>
        <w:t xml:space="preserve"> =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의 연산이 </w:t>
      </w:r>
      <w:proofErr w:type="gramStart"/>
      <w:r>
        <w:rPr>
          <w:rFonts w:hint="eastAsia"/>
          <w:b/>
          <w:bCs/>
        </w:rPr>
        <w:t xml:space="preserve">우선되고 </w:t>
      </w:r>
      <w:r>
        <w:rPr>
          <w:b/>
          <w:bCs/>
        </w:rPr>
        <w:t>,</w:t>
      </w:r>
      <w:r>
        <w:rPr>
          <w:rFonts w:hint="eastAsia"/>
          <w:b/>
          <w:bCs/>
        </w:rPr>
        <w:t>이후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@c</w:t>
      </w:r>
      <w:proofErr w:type="spellEnd"/>
      <w:r>
        <w:rPr>
          <w:rFonts w:hint="eastAsia"/>
          <w:b/>
          <w:bCs/>
        </w:rPr>
        <w:t xml:space="preserve">의 연산으로 </w:t>
      </w:r>
      <w:r>
        <w:rPr>
          <w:b/>
          <w:bCs/>
        </w:rPr>
        <w:t>b</w:t>
      </w:r>
      <w:r w:rsidR="00664186" w:rsidRPr="00664186">
        <w:rPr>
          <w:rFonts w:hint="eastAsia"/>
          <w:b/>
          <w:bCs/>
        </w:rPr>
        <w:t>의 결과가 도출된다</w:t>
      </w:r>
      <w:r w:rsidR="00664186">
        <w:rPr>
          <w:rFonts w:hint="eastAsia"/>
        </w:rPr>
        <w:t>.</w:t>
      </w:r>
      <w:r w:rsidR="00664186">
        <w:t xml:space="preserve"> </w:t>
      </w:r>
    </w:p>
    <w:p w14:paraId="146154F7" w14:textId="315786F0" w:rsidR="006572CF" w:rsidRDefault="006572CF" w:rsidP="00664186"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@b</w:t>
      </w:r>
      <w:proofErr w:type="spellEnd"/>
      <w:r>
        <w:rPr>
          <w:rFonts w:hint="eastAsia"/>
        </w:rPr>
        <w:t xml:space="preserve">우선의 경우 </w:t>
      </w:r>
      <w:proofErr w:type="spellStart"/>
      <w:r>
        <w:rPr>
          <w:rFonts w:hint="eastAsia"/>
        </w:rPr>
        <w:t>a</w:t>
      </w:r>
      <w:r>
        <w:t>&amp;c</w:t>
      </w:r>
      <w:proofErr w:type="spellEnd"/>
      <w:r>
        <w:rPr>
          <w:rFonts w:hint="eastAsia"/>
        </w:rPr>
        <w:t>의 결과값인 a가 출력될 것이다.</w:t>
      </w:r>
      <w:r>
        <w:t>)</w:t>
      </w:r>
    </w:p>
    <w:p w14:paraId="05E07271" w14:textId="59E942F8" w:rsidR="006572CF" w:rsidRDefault="006572CF" w:rsidP="00664186">
      <w:r w:rsidRPr="006572CF">
        <w:drawing>
          <wp:inline distT="0" distB="0" distL="0" distR="0" wp14:anchorId="6D6D95B8" wp14:editId="2015B373">
            <wp:extent cx="1724266" cy="371527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D90" w14:textId="3F053CFC" w:rsidR="007764AB" w:rsidRDefault="007764AB" w:rsidP="007764AB">
      <w:pPr>
        <w:pStyle w:val="21"/>
        <w:rPr>
          <w:color w:val="AF0F5A" w:themeColor="accent2" w:themeShade="BF"/>
        </w:rPr>
      </w:pPr>
      <w:r w:rsidRPr="007764AB">
        <w:t>(b@c#c)&amp;a@c</w:t>
      </w:r>
      <w:r w:rsidRPr="007764AB">
        <w:t xml:space="preserve"> </w:t>
      </w:r>
      <w:r w:rsidRPr="00664186">
        <w:rPr>
          <w:color w:val="AF0F5A" w:themeColor="accent2" w:themeShade="BF"/>
        </w:rPr>
        <w:t>(</w:t>
      </w:r>
      <w:r w:rsidRPr="00664186">
        <w:rPr>
          <w:rFonts w:hint="eastAsia"/>
          <w:color w:val="AF0F5A" w:themeColor="accent2" w:themeShade="BF"/>
        </w:rPr>
        <w:t>괄호</w:t>
      </w:r>
      <w:r>
        <w:rPr>
          <w:rFonts w:hint="eastAsia"/>
          <w:color w:val="AF0F5A" w:themeColor="accent2" w:themeShade="BF"/>
        </w:rPr>
        <w:t>와 괄호 밖의 연산</w:t>
      </w:r>
      <w:r w:rsidRPr="00664186">
        <w:rPr>
          <w:rFonts w:hint="eastAsia"/>
          <w:color w:val="AF0F5A" w:themeColor="accent2" w:themeShade="BF"/>
        </w:rPr>
        <w:t>)</w:t>
      </w:r>
    </w:p>
    <w:p w14:paraId="470159A7" w14:textId="630E8A35" w:rsidR="007764AB" w:rsidRPr="007764AB" w:rsidRDefault="007764AB" w:rsidP="007764AB">
      <w:pPr>
        <w:rPr>
          <w:rFonts w:hint="eastAsia"/>
        </w:rPr>
      </w:pPr>
      <w:r>
        <w:rPr>
          <w:rFonts w:hint="eastAsia"/>
        </w:rPr>
        <w:t xml:space="preserve">괄호 안의 </w:t>
      </w:r>
      <w:proofErr w:type="spellStart"/>
      <w:r>
        <w:rPr>
          <w:rFonts w:hint="eastAsia"/>
        </w:rPr>
        <w:t>b</w:t>
      </w:r>
      <w:r>
        <w:t>@c#c</w:t>
      </w:r>
      <w:proofErr w:type="spellEnd"/>
      <w:r>
        <w:rPr>
          <w:rFonts w:hint="eastAsia"/>
        </w:rPr>
        <w:t xml:space="preserve">가 먼저 </w:t>
      </w:r>
      <w:proofErr w:type="spellStart"/>
      <w:proofErr w:type="gramStart"/>
      <w:r>
        <w:rPr>
          <w:rFonts w:hint="eastAsia"/>
        </w:rPr>
        <w:t>연산되고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이후, </w:t>
      </w:r>
      <w:proofErr w:type="spellStart"/>
      <w:r>
        <w:rPr>
          <w:rFonts w:hint="eastAsia"/>
        </w:rPr>
        <w:t>b</w:t>
      </w:r>
      <w:r>
        <w:t>&amp;a@c</w:t>
      </w:r>
      <w:proofErr w:type="spellEnd"/>
      <w:r>
        <w:rPr>
          <w:rFonts w:hint="eastAsia"/>
        </w:rPr>
        <w:t xml:space="preserve">의 연산으로 </w:t>
      </w:r>
      <w:r w:rsidRPr="007764AB">
        <w:rPr>
          <w:rFonts w:hint="eastAsia"/>
          <w:b/>
          <w:bCs/>
        </w:rPr>
        <w:t xml:space="preserve">결과값인 </w:t>
      </w:r>
      <w:r w:rsidRPr="007764AB">
        <w:rPr>
          <w:b/>
          <w:bCs/>
        </w:rPr>
        <w:t>c</w:t>
      </w:r>
      <w:r w:rsidRPr="007764AB">
        <w:rPr>
          <w:rFonts w:hint="eastAsia"/>
          <w:b/>
          <w:bCs/>
        </w:rPr>
        <w:t>가 출력된다</w:t>
      </w:r>
    </w:p>
    <w:p w14:paraId="64BAFCBB" w14:textId="72495F15" w:rsidR="007764AB" w:rsidRPr="007764AB" w:rsidRDefault="007764AB" w:rsidP="00664186">
      <w:pPr>
        <w:rPr>
          <w:rFonts w:hint="eastAsia"/>
        </w:rPr>
      </w:pPr>
      <w:r w:rsidRPr="007764AB">
        <w:drawing>
          <wp:inline distT="0" distB="0" distL="0" distR="0" wp14:anchorId="03D1A8D6" wp14:editId="1D46C521">
            <wp:extent cx="895475" cy="33342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D28F" w14:textId="60094C98" w:rsidR="00E51654" w:rsidRPr="006572CF" w:rsidRDefault="00E51654" w:rsidP="00E51654">
      <w:pPr>
        <w:pStyle w:val="21"/>
        <w:rPr>
          <w:rFonts w:hint="eastAsia"/>
          <w:color w:val="AF0F5A" w:themeColor="accent2" w:themeShade="BF"/>
        </w:rPr>
      </w:pPr>
      <w:r>
        <w:t>(</w:t>
      </w:r>
      <w:r>
        <w:rPr>
          <w:rFonts w:hint="eastAsia"/>
        </w:rPr>
        <w:t>a</w:t>
      </w:r>
      <w:r>
        <w:t xml:space="preserve">#c&amp;(b@a#c)) </w:t>
      </w:r>
      <w:r>
        <w:rPr>
          <w:color w:val="AF0F5A" w:themeColor="accent2" w:themeShade="BF"/>
        </w:rPr>
        <w:t>(</w:t>
      </w:r>
      <w:r>
        <w:rPr>
          <w:rFonts w:hint="eastAsia"/>
          <w:color w:val="AF0F5A" w:themeColor="accent2" w:themeShade="BF"/>
        </w:rPr>
        <w:t xml:space="preserve">중첩된 한 종류 괄호의 </w:t>
      </w:r>
      <w:r w:rsidRPr="00664186">
        <w:rPr>
          <w:rFonts w:hint="eastAsia"/>
          <w:color w:val="AF0F5A" w:themeColor="accent2" w:themeShade="BF"/>
        </w:rPr>
        <w:t>연산)</w:t>
      </w:r>
    </w:p>
    <w:p w14:paraId="2B8F570B" w14:textId="4A7E265C" w:rsidR="006572CF" w:rsidRDefault="00E51654" w:rsidP="00664186"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@a#c</w:t>
      </w:r>
      <w:proofErr w:type="spellEnd"/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연산이 먼저 이루어지고 이후 </w:t>
      </w:r>
      <w:proofErr w:type="spellStart"/>
      <w:r>
        <w:rPr>
          <w:rFonts w:hint="eastAsia"/>
        </w:rPr>
        <w:t>a</w:t>
      </w:r>
      <w:r>
        <w:t>#c</w:t>
      </w:r>
      <w:proofErr w:type="spellEnd"/>
      <w:r>
        <w:t xml:space="preserve">&amp;(c) </w:t>
      </w:r>
      <w:r>
        <w:rPr>
          <w:rFonts w:hint="eastAsia"/>
        </w:rPr>
        <w:t xml:space="preserve">의 연산의 결과로써 </w:t>
      </w:r>
      <w:r w:rsidRPr="00E51654">
        <w:rPr>
          <w:rFonts w:hint="eastAsia"/>
          <w:b/>
          <w:bCs/>
        </w:rPr>
        <w:t>c의 결과가 도출된다.</w:t>
      </w:r>
    </w:p>
    <w:p w14:paraId="216D097A" w14:textId="55E50A72" w:rsidR="00E51654" w:rsidRDefault="00E51654" w:rsidP="00664186">
      <w:r w:rsidRPr="00E51654">
        <w:drawing>
          <wp:inline distT="0" distB="0" distL="0" distR="0" wp14:anchorId="69FEB46F" wp14:editId="6B5CF058">
            <wp:extent cx="1257475" cy="50489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970D" w14:textId="2CD0828E" w:rsidR="00E51654" w:rsidRPr="00E51654" w:rsidRDefault="00E51654" w:rsidP="00E51654">
      <w:pPr>
        <w:pStyle w:val="21"/>
        <w:rPr>
          <w:rFonts w:hint="eastAsia"/>
        </w:rPr>
      </w:pPr>
      <w:r w:rsidRPr="00E51654">
        <w:t>(a&amp;b#(a@c@b))#[(c&amp;b)@{c&amp;a#c}@b]</w:t>
      </w:r>
      <w:r>
        <w:rPr>
          <w:rFonts w:hint="eastAsia"/>
        </w:rPr>
        <w:t xml:space="preserve"> </w:t>
      </w:r>
      <w:r>
        <w:rPr>
          <w:color w:val="AF0F5A" w:themeColor="accent2" w:themeShade="BF"/>
        </w:rPr>
        <w:t>(</w:t>
      </w:r>
      <w:r>
        <w:rPr>
          <w:rFonts w:hint="eastAsia"/>
          <w:color w:val="AF0F5A" w:themeColor="accent2" w:themeShade="BF"/>
        </w:rPr>
        <w:t xml:space="preserve">중첩된 </w:t>
      </w:r>
      <w:r>
        <w:rPr>
          <w:rFonts w:hint="eastAsia"/>
          <w:color w:val="AF0F5A" w:themeColor="accent2" w:themeShade="BF"/>
        </w:rPr>
        <w:t xml:space="preserve">여러 </w:t>
      </w:r>
      <w:r>
        <w:rPr>
          <w:rFonts w:hint="eastAsia"/>
          <w:color w:val="AF0F5A" w:themeColor="accent2" w:themeShade="BF"/>
        </w:rPr>
        <w:t xml:space="preserve">종류 괄호의 </w:t>
      </w:r>
      <w:r w:rsidRPr="00664186">
        <w:rPr>
          <w:rFonts w:hint="eastAsia"/>
          <w:color w:val="AF0F5A" w:themeColor="accent2" w:themeShade="BF"/>
        </w:rPr>
        <w:t>연산)</w:t>
      </w:r>
    </w:p>
    <w:p w14:paraId="4ECEA269" w14:textId="083A131B" w:rsidR="00E51654" w:rsidRDefault="007764AB" w:rsidP="00664186">
      <w:pPr>
        <w:rPr>
          <w:b/>
          <w:bCs/>
        </w:rPr>
      </w:pPr>
      <w:r>
        <w:rPr>
          <w:rFonts w:hint="eastAsia"/>
        </w:rPr>
        <w:t>슬라이드에 포함된 수식으로,</w:t>
      </w:r>
      <w:r>
        <w:t xml:space="preserve"> </w:t>
      </w:r>
      <w:r w:rsidRPr="007764AB">
        <w:rPr>
          <w:rFonts w:hint="eastAsia"/>
          <w:b/>
          <w:bCs/>
        </w:rPr>
        <w:t xml:space="preserve">결과는 </w:t>
      </w:r>
      <w:r w:rsidRPr="007764AB">
        <w:rPr>
          <w:b/>
          <w:bCs/>
        </w:rPr>
        <w:t>c</w:t>
      </w:r>
      <w:r w:rsidRPr="007764AB">
        <w:rPr>
          <w:rFonts w:hint="eastAsia"/>
          <w:b/>
          <w:bCs/>
        </w:rPr>
        <w:t>가 출력된다</w:t>
      </w:r>
    </w:p>
    <w:p w14:paraId="36FB9BF2" w14:textId="3881B512" w:rsidR="007764AB" w:rsidRDefault="007764AB" w:rsidP="00664186">
      <w:r w:rsidRPr="007764AB">
        <w:drawing>
          <wp:inline distT="0" distB="0" distL="0" distR="0" wp14:anchorId="6A95D83E" wp14:editId="1195BD09">
            <wp:extent cx="2486372" cy="5144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A8AB" w14:textId="0F852572" w:rsidR="007764AB" w:rsidRDefault="007764AB" w:rsidP="007764AB">
      <w:pPr>
        <w:pStyle w:val="21"/>
        <w:rPr>
          <w:color w:val="AF0F5A" w:themeColor="accent2" w:themeShade="BF"/>
        </w:rPr>
      </w:pPr>
      <w:r w:rsidRPr="007764AB">
        <w:t>{a@b)&amp;c</w:t>
      </w:r>
      <w:r>
        <w:t xml:space="preserve"> </w:t>
      </w:r>
      <w:r>
        <w:rPr>
          <w:color w:val="AF0F5A" w:themeColor="accent2" w:themeShade="BF"/>
        </w:rPr>
        <w:t>(</w:t>
      </w:r>
      <w:r>
        <w:rPr>
          <w:rFonts w:hint="eastAsia"/>
          <w:color w:val="AF0F5A" w:themeColor="accent2" w:themeShade="BF"/>
        </w:rPr>
        <w:t>짝이 맞지 않는 괄호의 연산</w:t>
      </w:r>
      <w:r w:rsidRPr="00664186">
        <w:rPr>
          <w:rFonts w:hint="eastAsia"/>
          <w:color w:val="AF0F5A" w:themeColor="accent2" w:themeShade="BF"/>
        </w:rPr>
        <w:t>)</w:t>
      </w:r>
    </w:p>
    <w:p w14:paraId="01FA4D73" w14:textId="540F19BB" w:rsidR="007764AB" w:rsidRPr="007764AB" w:rsidRDefault="007764AB" w:rsidP="007764AB">
      <w:pPr>
        <w:rPr>
          <w:rFonts w:hint="eastAsia"/>
        </w:rPr>
      </w:pP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기호와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짝이되는</w:t>
      </w:r>
      <w:proofErr w:type="spellEnd"/>
      <w:r>
        <w:rPr>
          <w:rFonts w:hint="eastAsia"/>
        </w:rPr>
        <w:t xml:space="preserve"> </w:t>
      </w:r>
      <w:r>
        <w:t xml:space="preserve">} </w:t>
      </w:r>
      <w:r>
        <w:rPr>
          <w:rFonts w:hint="eastAsia"/>
        </w:rPr>
        <w:t xml:space="preserve">기호 대신에 </w:t>
      </w:r>
      <w:r>
        <w:t xml:space="preserve">) </w:t>
      </w:r>
      <w:r>
        <w:rPr>
          <w:rFonts w:hint="eastAsia"/>
        </w:rPr>
        <w:t>기호가 입력되었고</w:t>
      </w:r>
      <w:r>
        <w:t xml:space="preserve">, </w:t>
      </w:r>
      <w:r>
        <w:rPr>
          <w:rFonts w:hint="eastAsia"/>
        </w:rPr>
        <w:t xml:space="preserve">따라서 </w:t>
      </w:r>
      <w:r w:rsidRPr="007764AB">
        <w:rPr>
          <w:rFonts w:hint="eastAsia"/>
          <w:b/>
          <w:bCs/>
        </w:rPr>
        <w:t>에러 메시지가 출력된다.</w:t>
      </w:r>
    </w:p>
    <w:p w14:paraId="630C5338" w14:textId="64CFAA52" w:rsidR="007764AB" w:rsidRDefault="007764AB" w:rsidP="00664186">
      <w:r w:rsidRPr="007764AB">
        <w:lastRenderedPageBreak/>
        <w:drawing>
          <wp:inline distT="0" distB="0" distL="0" distR="0" wp14:anchorId="362A0DFB" wp14:editId="06671C18">
            <wp:extent cx="2333951" cy="419158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24A" w14:textId="4AEA56F7" w:rsidR="007764AB" w:rsidRDefault="007764AB" w:rsidP="007764AB">
      <w:pPr>
        <w:pStyle w:val="21"/>
        <w:rPr>
          <w:color w:val="AF0F5A" w:themeColor="accent2" w:themeShade="BF"/>
        </w:rPr>
      </w:pPr>
      <w:r w:rsidRPr="007764AB">
        <w:t>b@c#a)#{a&amp;b}</w:t>
      </w:r>
      <w:r>
        <w:t xml:space="preserve"> </w:t>
      </w:r>
      <w:r>
        <w:rPr>
          <w:color w:val="AF0F5A" w:themeColor="accent2" w:themeShade="BF"/>
        </w:rPr>
        <w:t>(</w:t>
      </w:r>
      <w:r>
        <w:rPr>
          <w:rFonts w:hint="eastAsia"/>
          <w:color w:val="AF0F5A" w:themeColor="accent2" w:themeShade="BF"/>
        </w:rPr>
        <w:t>왼쪽 괄호가 없는 연산</w:t>
      </w:r>
      <w:r w:rsidRPr="00664186">
        <w:rPr>
          <w:rFonts w:hint="eastAsia"/>
          <w:color w:val="AF0F5A" w:themeColor="accent2" w:themeShade="BF"/>
        </w:rPr>
        <w:t>)</w:t>
      </w:r>
    </w:p>
    <w:p w14:paraId="1B172DC8" w14:textId="2D38D1F1" w:rsidR="007764AB" w:rsidRPr="007764AB" w:rsidRDefault="007764AB" w:rsidP="007764AB">
      <w:pPr>
        <w:rPr>
          <w:rFonts w:hint="eastAsia"/>
        </w:rPr>
      </w:pPr>
      <w:r>
        <w:t xml:space="preserve">Parenthesis </w:t>
      </w:r>
      <w:r>
        <w:rPr>
          <w:rFonts w:hint="eastAsia"/>
        </w:rPr>
        <w:t xml:space="preserve">스택에 아무 괄호가 없는 상황에서 </w:t>
      </w:r>
      <w:r>
        <w:t xml:space="preserve">‘)’ </w:t>
      </w:r>
      <w:r>
        <w:rPr>
          <w:rFonts w:hint="eastAsia"/>
        </w:rPr>
        <w:t>기호가 입력되었고</w:t>
      </w:r>
      <w:r>
        <w:t xml:space="preserve">, </w:t>
      </w:r>
      <w:r w:rsidRPr="007764AB">
        <w:rPr>
          <w:rFonts w:hint="eastAsia"/>
          <w:b/>
          <w:bCs/>
        </w:rPr>
        <w:t>에러메시지가 출력된다.</w:t>
      </w:r>
    </w:p>
    <w:p w14:paraId="0DC5EE9F" w14:textId="5BA7539A" w:rsidR="007764AB" w:rsidRDefault="007764AB" w:rsidP="00664186">
      <w:r w:rsidRPr="007764AB">
        <w:drawing>
          <wp:inline distT="0" distB="0" distL="0" distR="0" wp14:anchorId="3EF0EA7E" wp14:editId="3B60AA95">
            <wp:extent cx="2343477" cy="32389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4D1" w14:textId="71C80291" w:rsidR="007764AB" w:rsidRDefault="007764AB" w:rsidP="007764AB">
      <w:pPr>
        <w:pStyle w:val="21"/>
        <w:rPr>
          <w:color w:val="AF0F5A" w:themeColor="accent2" w:themeShade="BF"/>
        </w:rPr>
      </w:pPr>
      <w:r w:rsidRPr="007764AB">
        <w:t>b@a#</w:t>
      </w:r>
      <w:r>
        <w:t xml:space="preserve"> </w:t>
      </w:r>
      <w:r>
        <w:rPr>
          <w:color w:val="AF0F5A" w:themeColor="accent2" w:themeShade="BF"/>
        </w:rPr>
        <w:t>(</w:t>
      </w:r>
      <w:proofErr w:type="spellStart"/>
      <w:r>
        <w:rPr>
          <w:rFonts w:hint="eastAsia"/>
          <w:color w:val="AF0F5A" w:themeColor="accent2" w:themeShade="BF"/>
        </w:rPr>
        <w:t>입력값이</w:t>
      </w:r>
      <w:proofErr w:type="spellEnd"/>
      <w:r>
        <w:rPr>
          <w:rFonts w:hint="eastAsia"/>
          <w:color w:val="AF0F5A" w:themeColor="accent2" w:themeShade="BF"/>
        </w:rPr>
        <w:t xml:space="preserve"> 부족한 연산</w:t>
      </w:r>
      <w:r w:rsidRPr="00664186">
        <w:rPr>
          <w:rFonts w:hint="eastAsia"/>
          <w:color w:val="AF0F5A" w:themeColor="accent2" w:themeShade="BF"/>
        </w:rPr>
        <w:t>)</w:t>
      </w:r>
    </w:p>
    <w:p w14:paraId="3D3F172F" w14:textId="265BCBBB" w:rsidR="007764AB" w:rsidRPr="007764AB" w:rsidRDefault="007764AB" w:rsidP="00664186">
      <w:pPr>
        <w:rPr>
          <w:rFonts w:hint="eastAsia"/>
        </w:rPr>
      </w:pPr>
      <w:r>
        <w:t>#</w:t>
      </w:r>
      <w:r>
        <w:rPr>
          <w:rFonts w:hint="eastAsia"/>
        </w:rPr>
        <w:t xml:space="preserve">연산자 뒤에 올 </w:t>
      </w:r>
      <w:r>
        <w:t>operan</w:t>
      </w:r>
      <w:r>
        <w:rPr>
          <w:rFonts w:hint="eastAsia"/>
        </w:rPr>
        <w:t>d가 입력되지 않았고,</w:t>
      </w:r>
      <w:r>
        <w:t xml:space="preserve"> </w:t>
      </w:r>
      <w:r w:rsidRPr="007764AB">
        <w:rPr>
          <w:rFonts w:hint="eastAsia"/>
          <w:b/>
          <w:bCs/>
        </w:rPr>
        <w:t>따라서 에러메시지가 출력된다.</w:t>
      </w:r>
    </w:p>
    <w:p w14:paraId="20090993" w14:textId="2AA3793C" w:rsidR="007764AB" w:rsidRDefault="007764AB" w:rsidP="00664186">
      <w:r w:rsidRPr="007764AB">
        <w:drawing>
          <wp:inline distT="0" distB="0" distL="0" distR="0" wp14:anchorId="256FBB48" wp14:editId="4A70923F">
            <wp:extent cx="1933845" cy="371527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DB7" w14:textId="77B400ED" w:rsidR="000E11E9" w:rsidRDefault="000E11E9" w:rsidP="000E11E9">
      <w:pPr>
        <w:pStyle w:val="21"/>
        <w:rPr>
          <w:color w:val="AF0F5A" w:themeColor="accent2" w:themeShade="BF"/>
        </w:rPr>
      </w:pPr>
      <w:r>
        <w:rPr>
          <w:rFonts w:hint="eastAsia"/>
        </w:rPr>
        <w:t>E</w:t>
      </w:r>
      <w:r>
        <w:t>OI</w:t>
      </w:r>
      <w:r>
        <w:t xml:space="preserve"> </w:t>
      </w:r>
      <w:r>
        <w:rPr>
          <w:color w:val="AF0F5A" w:themeColor="accent2" w:themeShade="BF"/>
        </w:rPr>
        <w:t>(</w:t>
      </w:r>
      <w:r>
        <w:rPr>
          <w:rFonts w:hint="eastAsia"/>
          <w:color w:val="AF0F5A" w:themeColor="accent2" w:themeShade="BF"/>
        </w:rPr>
        <w:t>프로그램 종료</w:t>
      </w:r>
      <w:r w:rsidRPr="00664186">
        <w:rPr>
          <w:rFonts w:hint="eastAsia"/>
          <w:color w:val="AF0F5A" w:themeColor="accent2" w:themeShade="BF"/>
        </w:rPr>
        <w:t>)</w:t>
      </w:r>
    </w:p>
    <w:p w14:paraId="4F94789C" w14:textId="7B8624E8" w:rsidR="000E11E9" w:rsidRPr="000E11E9" w:rsidRDefault="000E11E9" w:rsidP="000E11E9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 xml:space="preserve">OI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입력하면 프로그램이 종료된다.</w:t>
      </w:r>
    </w:p>
    <w:p w14:paraId="33C5EA76" w14:textId="3769C94C" w:rsidR="000E11E9" w:rsidRPr="000E11E9" w:rsidRDefault="000E11E9" w:rsidP="000E11E9">
      <w:pPr>
        <w:rPr>
          <w:rFonts w:hint="eastAsia"/>
        </w:rPr>
      </w:pPr>
      <w:r w:rsidRPr="000E11E9">
        <w:drawing>
          <wp:inline distT="0" distB="0" distL="0" distR="0" wp14:anchorId="705C38A1" wp14:editId="543B0823">
            <wp:extent cx="5274310" cy="5759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C464" w14:textId="77777777" w:rsidR="007764AB" w:rsidRPr="000E11E9" w:rsidRDefault="007764AB" w:rsidP="00664186">
      <w:pPr>
        <w:rPr>
          <w:rFonts w:hint="eastAsia"/>
        </w:rPr>
      </w:pPr>
    </w:p>
    <w:p w14:paraId="79850A5D" w14:textId="514DE548" w:rsidR="00230AB7" w:rsidRPr="00230AB7" w:rsidRDefault="00230AB7" w:rsidP="00230AB7">
      <w:pPr>
        <w:pStyle w:val="1"/>
        <w:rPr>
          <w:rFonts w:hint="eastAsia"/>
        </w:rPr>
      </w:pPr>
      <w:r>
        <w:rPr>
          <w:rFonts w:hint="eastAsia"/>
        </w:rPr>
        <w:t>고찰</w:t>
      </w:r>
    </w:p>
    <w:p w14:paraId="4D3D7814" w14:textId="3D3D3010" w:rsidR="00230AB7" w:rsidRPr="00DA341C" w:rsidRDefault="002D0CC0">
      <w:pPr>
        <w:rPr>
          <w:rFonts w:hint="eastAsia"/>
        </w:rPr>
      </w:pPr>
      <w:r>
        <w:rPr>
          <w:rFonts w:hint="eastAsia"/>
        </w:rPr>
        <w:t xml:space="preserve">이번 과제는 </w:t>
      </w:r>
      <w:r>
        <w:t>stack</w:t>
      </w:r>
      <w:r>
        <w:rPr>
          <w:rFonts w:hint="eastAsia"/>
        </w:rPr>
        <w:t>을 활용한 사칙연산 계산기에서 더 나아가</w:t>
      </w:r>
      <w:r>
        <w:t xml:space="preserve">, </w:t>
      </w:r>
      <w:r>
        <w:rPr>
          <w:rFonts w:hint="eastAsia"/>
        </w:rPr>
        <w:t>사용자가 임의로 정한 연산자를,</w:t>
      </w:r>
      <w:r>
        <w:t xml:space="preserve"> </w:t>
      </w:r>
      <w:r>
        <w:rPr>
          <w:rFonts w:hint="eastAsia"/>
        </w:rPr>
        <w:t>그 결과값 시트를 활용하여 새로운 계산기를 만들어 보는 과제였다.</w:t>
      </w:r>
      <w:r>
        <w:t xml:space="preserve"> </w:t>
      </w:r>
      <w:r>
        <w:rPr>
          <w:rFonts w:hint="eastAsia"/>
        </w:rPr>
        <w:t xml:space="preserve">과제 수행을 위해 </w:t>
      </w:r>
      <w:proofErr w:type="gramStart"/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pop, push </w:t>
      </w:r>
      <w:r>
        <w:rPr>
          <w:rFonts w:hint="eastAsia"/>
        </w:rPr>
        <w:t>를 활용하며 원하는 조건 하에서 저장된 요소들을 사용,</w:t>
      </w:r>
      <w:r>
        <w:t xml:space="preserve"> </w:t>
      </w:r>
      <w:r>
        <w:rPr>
          <w:rFonts w:hint="eastAsia"/>
        </w:rPr>
        <w:t>또는 새로운 요소를 저장 하는 방법을 복습하였다.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파일 입출력과 예외처리 등을 </w:t>
      </w:r>
      <w:proofErr w:type="gramStart"/>
      <w:r>
        <w:rPr>
          <w:rFonts w:hint="eastAsia"/>
        </w:rPr>
        <w:t>복습 할</w:t>
      </w:r>
      <w:proofErr w:type="gramEnd"/>
      <w:r>
        <w:rPr>
          <w:rFonts w:hint="eastAsia"/>
        </w:rPr>
        <w:t xml:space="preserve"> 수 있었던 유용한 과제였다.</w:t>
      </w:r>
    </w:p>
    <w:sectPr w:rsidR="00230AB7" w:rsidRPr="00DA341C" w:rsidSect="0089714F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091A" w14:textId="77777777" w:rsidR="00D46483" w:rsidRDefault="00D46483" w:rsidP="00C6554A">
      <w:pPr>
        <w:spacing w:before="0" w:after="0" w:line="240" w:lineRule="auto"/>
      </w:pPr>
      <w:r>
        <w:separator/>
      </w:r>
    </w:p>
  </w:endnote>
  <w:endnote w:type="continuationSeparator" w:id="0">
    <w:p w14:paraId="17123A81" w14:textId="77777777" w:rsidR="00D46483" w:rsidRDefault="00D4648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71816" w14:textId="77777777" w:rsidR="003E739C" w:rsidRPr="00DA341C" w:rsidRDefault="003E739C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40F7C" w14:textId="77777777" w:rsidR="00D46483" w:rsidRDefault="00D4648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28D9E77" w14:textId="77777777" w:rsidR="00D46483" w:rsidRDefault="00D4648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CA502D"/>
    <w:multiLevelType w:val="hybridMultilevel"/>
    <w:tmpl w:val="B19C61FE"/>
    <w:lvl w:ilvl="0" w:tplc="F9BC6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F94F4D"/>
    <w:multiLevelType w:val="hybridMultilevel"/>
    <w:tmpl w:val="0F3CF37E"/>
    <w:lvl w:ilvl="0" w:tplc="AAA87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874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6AF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09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A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C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C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A6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88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4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7"/>
    <w:rsid w:val="000A2D11"/>
    <w:rsid w:val="000E11E9"/>
    <w:rsid w:val="00105658"/>
    <w:rsid w:val="00230AB7"/>
    <w:rsid w:val="002554CD"/>
    <w:rsid w:val="00293B83"/>
    <w:rsid w:val="002B4294"/>
    <w:rsid w:val="002D0CC0"/>
    <w:rsid w:val="002F0479"/>
    <w:rsid w:val="00333D0D"/>
    <w:rsid w:val="003A313D"/>
    <w:rsid w:val="003E739C"/>
    <w:rsid w:val="004C049F"/>
    <w:rsid w:val="005000E2"/>
    <w:rsid w:val="0063560F"/>
    <w:rsid w:val="006519EB"/>
    <w:rsid w:val="006572CF"/>
    <w:rsid w:val="00664186"/>
    <w:rsid w:val="006A3CE7"/>
    <w:rsid w:val="007764AB"/>
    <w:rsid w:val="0089714F"/>
    <w:rsid w:val="00907F17"/>
    <w:rsid w:val="009D1F4D"/>
    <w:rsid w:val="00AD0AA6"/>
    <w:rsid w:val="00C6554A"/>
    <w:rsid w:val="00C93126"/>
    <w:rsid w:val="00D46483"/>
    <w:rsid w:val="00DA341C"/>
    <w:rsid w:val="00E5165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EEF07"/>
  <w15:chartTrackingRefBased/>
  <w15:docId w15:val="{A76F56CC-68A5-41BC-99DA-1E1610A6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7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0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0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6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min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181</TotalTime>
  <Pages>8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RBmin</dc:creator>
  <cp:keywords/>
  <dc:description/>
  <cp:lastModifiedBy>이민재</cp:lastModifiedBy>
  <cp:revision>8</cp:revision>
  <dcterms:created xsi:type="dcterms:W3CDTF">2020-11-09T06:33:00Z</dcterms:created>
  <dcterms:modified xsi:type="dcterms:W3CDTF">2020-11-09T09:34:00Z</dcterms:modified>
</cp:coreProperties>
</file>